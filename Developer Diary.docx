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9289" w14:textId="77777777" w:rsidR="00CC4610" w:rsidRPr="00E97CD4" w:rsidRDefault="00A5007D">
      <w:pPr>
        <w:pStyle w:val="Title"/>
        <w:rPr>
          <w:b/>
        </w:rPr>
      </w:pPr>
      <w:r w:rsidRPr="00E97CD4">
        <w:rPr>
          <w:b/>
        </w:rPr>
        <w:t>Developer Diary</w:t>
      </w:r>
      <w:r w:rsidR="00E97CD4" w:rsidRPr="00E97CD4">
        <w:rPr>
          <w:b/>
        </w:rPr>
        <w:t xml:space="preserve"> </w:t>
      </w:r>
    </w:p>
    <w:p w14:paraId="5DF648FD" w14:textId="77777777" w:rsidR="00855982" w:rsidRPr="00855982" w:rsidRDefault="00CC4610" w:rsidP="00855982">
      <w:pPr>
        <w:pStyle w:val="Heading1"/>
      </w:pPr>
      <w:r>
        <w:t>Introduction</w:t>
      </w:r>
    </w:p>
    <w:p w14:paraId="4C5B0D18" w14:textId="77777777" w:rsidR="00855982" w:rsidRDefault="00CC4610" w:rsidP="00A5007D">
      <w:r w:rsidRPr="00E97CD4">
        <w:rPr>
          <w:rFonts w:cstheme="minorHAnsi"/>
        </w:rPr>
        <w:t>This Developer</w:t>
      </w:r>
      <w:r>
        <w:t xml:space="preserve"> Diary is a requirement for a 4</w:t>
      </w:r>
      <w:r w:rsidRPr="00CC4610">
        <w:rPr>
          <w:vertAlign w:val="superscript"/>
        </w:rPr>
        <w:t>th</w:t>
      </w:r>
      <w:r>
        <w:t xml:space="preserve"> Year</w:t>
      </w:r>
      <w:r w:rsidR="00E97CD4">
        <w:t xml:space="preserve"> software development</w:t>
      </w:r>
      <w:r>
        <w:t xml:space="preserve"> module, Mobile</w:t>
      </w:r>
      <w:r w:rsidR="00E97CD4">
        <w:t xml:space="preserve"> Applications Development 3. Within this diary I will keep account of the thought process and weekly development of the game.</w:t>
      </w:r>
    </w:p>
    <w:p w14:paraId="5C121CDF" w14:textId="77777777" w:rsidR="00E97CD4" w:rsidRPr="00267852" w:rsidRDefault="00E97CD4" w:rsidP="00E97CD4">
      <w:pPr>
        <w:pStyle w:val="Heading1"/>
        <w:rPr>
          <w:lang w:val="en-IE"/>
        </w:rPr>
      </w:pPr>
      <w:r w:rsidRPr="0030418A">
        <w:rPr>
          <w:lang w:val="en-IE"/>
        </w:rPr>
        <w:t>Entry 1.</w:t>
      </w:r>
      <w:r w:rsidR="00267852" w:rsidRPr="0030418A">
        <w:rPr>
          <w:lang w:val="en-IE"/>
        </w:rPr>
        <w:t xml:space="preserve"> </w:t>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30418A">
        <w:rPr>
          <w:lang w:val="en-IE"/>
        </w:rPr>
        <w:tab/>
      </w:r>
      <w:r w:rsidR="00267852" w:rsidRPr="00267852">
        <w:rPr>
          <w:b w:val="0"/>
          <w:sz w:val="22"/>
          <w:szCs w:val="22"/>
          <w:lang w:val="en-IE"/>
        </w:rPr>
        <w:t>28/09/18</w:t>
      </w:r>
    </w:p>
    <w:p w14:paraId="3DEA77F8" w14:textId="77777777" w:rsidR="00F415CF" w:rsidRDefault="00267852" w:rsidP="002F3E91">
      <w:pPr>
        <w:rPr>
          <w:lang w:val="en-IE"/>
        </w:rPr>
      </w:pPr>
      <w:r w:rsidRPr="00267852">
        <w:rPr>
          <w:lang w:val="en-IE"/>
        </w:rPr>
        <w:t>By reading the d</w:t>
      </w:r>
      <w:r>
        <w:rPr>
          <w:lang w:val="en-IE"/>
        </w:rPr>
        <w:t>esign document that was provided by the customer I could see that he was looking for me to develop a platformer game.  His</w:t>
      </w:r>
      <w:r w:rsidR="00F415CF">
        <w:rPr>
          <w:lang w:val="en-IE"/>
        </w:rPr>
        <w:t xml:space="preserve"> main</w:t>
      </w:r>
      <w:r>
        <w:rPr>
          <w:lang w:val="en-IE"/>
        </w:rPr>
        <w:t xml:space="preserve"> concept idea is you </w:t>
      </w:r>
      <w:r w:rsidR="00F415CF">
        <w:rPr>
          <w:lang w:val="en-IE"/>
        </w:rPr>
        <w:t xml:space="preserve">move an avatar through an ever changing world and along the way you will have to jump over obstacles, defeat enemies and collect bonuses. The overall aim is to collect as many of these bonuses along the way to the finish line. </w:t>
      </w:r>
    </w:p>
    <w:p w14:paraId="67094094" w14:textId="77777777" w:rsidR="00F415CF" w:rsidRDefault="00F415CF" w:rsidP="002F3E91">
      <w:pPr>
        <w:rPr>
          <w:lang w:val="en-IE"/>
        </w:rPr>
      </w:pPr>
      <w:r>
        <w:rPr>
          <w:lang w:val="en-IE"/>
        </w:rPr>
        <w:t>Key points about the game:</w:t>
      </w:r>
    </w:p>
    <w:p w14:paraId="68FF65A6" w14:textId="77777777" w:rsidR="002F3E91" w:rsidRDefault="00F415CF" w:rsidP="00F415CF">
      <w:pPr>
        <w:pStyle w:val="ListParagraph"/>
        <w:numPr>
          <w:ilvl w:val="0"/>
          <w:numId w:val="32"/>
        </w:numPr>
        <w:rPr>
          <w:lang w:val="en-IE"/>
        </w:rPr>
      </w:pPr>
      <w:r>
        <w:rPr>
          <w:lang w:val="en-IE"/>
        </w:rPr>
        <w:t>Platformer</w:t>
      </w:r>
    </w:p>
    <w:p w14:paraId="28EB831F" w14:textId="77777777" w:rsidR="00F415CF" w:rsidRDefault="00F415CF" w:rsidP="00F415CF">
      <w:pPr>
        <w:pStyle w:val="ListParagraph"/>
        <w:numPr>
          <w:ilvl w:val="1"/>
          <w:numId w:val="32"/>
        </w:numPr>
        <w:rPr>
          <w:lang w:val="en-IE"/>
        </w:rPr>
      </w:pPr>
      <w:r>
        <w:rPr>
          <w:lang w:val="en-IE"/>
        </w:rPr>
        <w:t>Marathon</w:t>
      </w:r>
    </w:p>
    <w:p w14:paraId="6E1212BA" w14:textId="77777777" w:rsidR="00F415CF" w:rsidRDefault="00F415CF" w:rsidP="00F415CF">
      <w:pPr>
        <w:pStyle w:val="ListParagraph"/>
        <w:numPr>
          <w:ilvl w:val="1"/>
          <w:numId w:val="32"/>
        </w:numPr>
        <w:rPr>
          <w:lang w:val="en-IE"/>
        </w:rPr>
      </w:pPr>
      <w:r>
        <w:rPr>
          <w:lang w:val="en-IE"/>
        </w:rPr>
        <w:t>Ever-changing world</w:t>
      </w:r>
    </w:p>
    <w:p w14:paraId="46655AF0" w14:textId="77777777" w:rsidR="00F415CF" w:rsidRDefault="00F415CF" w:rsidP="00F415CF">
      <w:pPr>
        <w:pStyle w:val="ListParagraph"/>
        <w:numPr>
          <w:ilvl w:val="0"/>
          <w:numId w:val="32"/>
        </w:numPr>
        <w:rPr>
          <w:lang w:val="en-IE"/>
        </w:rPr>
      </w:pPr>
      <w:r>
        <w:rPr>
          <w:lang w:val="en-IE"/>
        </w:rPr>
        <w:t>Objects</w:t>
      </w:r>
    </w:p>
    <w:p w14:paraId="395E7C49" w14:textId="77777777" w:rsidR="00F415CF" w:rsidRDefault="00F415CF" w:rsidP="00F415CF">
      <w:pPr>
        <w:pStyle w:val="ListParagraph"/>
        <w:numPr>
          <w:ilvl w:val="1"/>
          <w:numId w:val="32"/>
        </w:numPr>
        <w:rPr>
          <w:lang w:val="en-IE"/>
        </w:rPr>
      </w:pPr>
      <w:r>
        <w:rPr>
          <w:lang w:val="en-IE"/>
        </w:rPr>
        <w:t>Coins</w:t>
      </w:r>
    </w:p>
    <w:p w14:paraId="78D2C0DA" w14:textId="77777777" w:rsidR="00F415CF" w:rsidRDefault="00F415CF" w:rsidP="00F415CF">
      <w:pPr>
        <w:pStyle w:val="ListParagraph"/>
        <w:numPr>
          <w:ilvl w:val="1"/>
          <w:numId w:val="32"/>
        </w:numPr>
        <w:rPr>
          <w:lang w:val="en-IE"/>
        </w:rPr>
      </w:pPr>
      <w:r>
        <w:rPr>
          <w:lang w:val="en-IE"/>
        </w:rPr>
        <w:t>Positive Objects</w:t>
      </w:r>
    </w:p>
    <w:p w14:paraId="483D5E36" w14:textId="77777777" w:rsidR="00F415CF" w:rsidRDefault="00F415CF" w:rsidP="00F415CF">
      <w:pPr>
        <w:pStyle w:val="ListParagraph"/>
        <w:numPr>
          <w:ilvl w:val="1"/>
          <w:numId w:val="32"/>
        </w:numPr>
        <w:rPr>
          <w:lang w:val="en-IE"/>
        </w:rPr>
      </w:pPr>
      <w:r>
        <w:rPr>
          <w:lang w:val="en-IE"/>
        </w:rPr>
        <w:t>Negative Objects</w:t>
      </w:r>
    </w:p>
    <w:p w14:paraId="7554108F" w14:textId="77777777" w:rsidR="00F415CF" w:rsidRDefault="00F415CF" w:rsidP="00F415CF">
      <w:pPr>
        <w:pStyle w:val="ListParagraph"/>
        <w:numPr>
          <w:ilvl w:val="0"/>
          <w:numId w:val="32"/>
        </w:numPr>
        <w:rPr>
          <w:lang w:val="en-IE"/>
        </w:rPr>
      </w:pPr>
      <w:r>
        <w:rPr>
          <w:lang w:val="en-IE"/>
        </w:rPr>
        <w:t>Character</w:t>
      </w:r>
    </w:p>
    <w:p w14:paraId="350C4113" w14:textId="77777777" w:rsidR="00531C5B" w:rsidRDefault="00531C5B" w:rsidP="00531C5B">
      <w:pPr>
        <w:pStyle w:val="ListParagraph"/>
        <w:numPr>
          <w:ilvl w:val="1"/>
          <w:numId w:val="32"/>
        </w:numPr>
        <w:rPr>
          <w:lang w:val="en-IE"/>
        </w:rPr>
      </w:pPr>
      <w:r>
        <w:rPr>
          <w:lang w:val="en-IE"/>
        </w:rPr>
        <w:t>Has health</w:t>
      </w:r>
    </w:p>
    <w:p w14:paraId="32294AF2" w14:textId="77777777" w:rsidR="00531C5B" w:rsidRDefault="00531C5B" w:rsidP="00531C5B">
      <w:pPr>
        <w:pStyle w:val="ListParagraph"/>
        <w:numPr>
          <w:ilvl w:val="0"/>
          <w:numId w:val="32"/>
        </w:numPr>
        <w:rPr>
          <w:lang w:val="en-IE"/>
        </w:rPr>
      </w:pPr>
      <w:r>
        <w:rPr>
          <w:lang w:val="en-IE"/>
        </w:rPr>
        <w:t>Front End</w:t>
      </w:r>
    </w:p>
    <w:p w14:paraId="752D05F8" w14:textId="77777777" w:rsidR="00531C5B" w:rsidRDefault="00531C5B" w:rsidP="00531C5B">
      <w:pPr>
        <w:pStyle w:val="ListParagraph"/>
        <w:numPr>
          <w:ilvl w:val="1"/>
          <w:numId w:val="32"/>
        </w:numPr>
        <w:rPr>
          <w:lang w:val="en-IE"/>
        </w:rPr>
      </w:pPr>
      <w:r>
        <w:rPr>
          <w:lang w:val="en-IE"/>
        </w:rPr>
        <w:t>Start menu</w:t>
      </w:r>
    </w:p>
    <w:p w14:paraId="5B4AF60D" w14:textId="77777777" w:rsidR="00531C5B" w:rsidRDefault="00531C5B" w:rsidP="00531C5B">
      <w:pPr>
        <w:pStyle w:val="ListParagraph"/>
        <w:numPr>
          <w:ilvl w:val="1"/>
          <w:numId w:val="32"/>
        </w:numPr>
        <w:rPr>
          <w:lang w:val="en-IE"/>
        </w:rPr>
      </w:pPr>
      <w:r>
        <w:rPr>
          <w:lang w:val="en-IE"/>
        </w:rPr>
        <w:t>Pause menu</w:t>
      </w:r>
    </w:p>
    <w:p w14:paraId="65CE2D68" w14:textId="77777777" w:rsidR="00531C5B" w:rsidRDefault="00531C5B" w:rsidP="00531C5B">
      <w:pPr>
        <w:pStyle w:val="ListParagraph"/>
        <w:numPr>
          <w:ilvl w:val="1"/>
          <w:numId w:val="32"/>
        </w:numPr>
        <w:rPr>
          <w:lang w:val="en-IE"/>
        </w:rPr>
      </w:pPr>
      <w:r>
        <w:rPr>
          <w:lang w:val="en-IE"/>
        </w:rPr>
        <w:t>End Menu</w:t>
      </w:r>
    </w:p>
    <w:p w14:paraId="31B0E312" w14:textId="77777777" w:rsidR="00531C5B" w:rsidRDefault="00531C5B" w:rsidP="00531C5B">
      <w:pPr>
        <w:rPr>
          <w:lang w:val="en-IE"/>
        </w:rPr>
      </w:pPr>
      <w:r>
        <w:rPr>
          <w:lang w:val="en-IE"/>
        </w:rPr>
        <w:t>Issues to flag with customer</w:t>
      </w:r>
    </w:p>
    <w:p w14:paraId="6A03FFC7" w14:textId="77777777" w:rsidR="00531C5B" w:rsidRDefault="00531C5B" w:rsidP="00531C5B">
      <w:pPr>
        <w:pStyle w:val="ListParagraph"/>
        <w:numPr>
          <w:ilvl w:val="0"/>
          <w:numId w:val="33"/>
        </w:numPr>
        <w:rPr>
          <w:lang w:val="en-IE"/>
        </w:rPr>
      </w:pPr>
      <w:r>
        <w:rPr>
          <w:lang w:val="en-IE"/>
        </w:rPr>
        <w:t xml:space="preserve">Controllers </w:t>
      </w:r>
    </w:p>
    <w:p w14:paraId="3678781E" w14:textId="77777777" w:rsidR="00531C5B" w:rsidRDefault="00531C5B" w:rsidP="00531C5B">
      <w:pPr>
        <w:pStyle w:val="ListParagraph"/>
        <w:numPr>
          <w:ilvl w:val="0"/>
          <w:numId w:val="33"/>
        </w:numPr>
        <w:rPr>
          <w:lang w:val="en-IE"/>
        </w:rPr>
      </w:pPr>
      <w:r>
        <w:rPr>
          <w:lang w:val="en-IE"/>
        </w:rPr>
        <w:t>Layout</w:t>
      </w:r>
    </w:p>
    <w:p w14:paraId="46A4F648" w14:textId="77777777" w:rsidR="00531C5B" w:rsidRDefault="00531C5B" w:rsidP="00531C5B">
      <w:pPr>
        <w:pStyle w:val="ListParagraph"/>
        <w:numPr>
          <w:ilvl w:val="0"/>
          <w:numId w:val="33"/>
        </w:numPr>
        <w:rPr>
          <w:lang w:val="en-IE"/>
        </w:rPr>
      </w:pPr>
      <w:r>
        <w:rPr>
          <w:lang w:val="en-IE"/>
        </w:rPr>
        <w:t>Enemies?</w:t>
      </w:r>
    </w:p>
    <w:p w14:paraId="41890AC3" w14:textId="77777777" w:rsidR="00531C5B" w:rsidRDefault="00531C5B" w:rsidP="00531C5B">
      <w:pPr>
        <w:pStyle w:val="ListParagraph"/>
        <w:numPr>
          <w:ilvl w:val="0"/>
          <w:numId w:val="33"/>
        </w:numPr>
        <w:rPr>
          <w:lang w:val="en-IE"/>
        </w:rPr>
      </w:pPr>
      <w:r>
        <w:rPr>
          <w:lang w:val="en-IE"/>
        </w:rPr>
        <w:t>Scoring</w:t>
      </w:r>
    </w:p>
    <w:p w14:paraId="416EB62D" w14:textId="77777777" w:rsidR="00531C5B" w:rsidRPr="00531C5B" w:rsidRDefault="00531C5B" w:rsidP="00531C5B">
      <w:pPr>
        <w:pStyle w:val="ListParagraph"/>
        <w:numPr>
          <w:ilvl w:val="0"/>
          <w:numId w:val="33"/>
        </w:numPr>
        <w:rPr>
          <w:lang w:val="en-IE"/>
        </w:rPr>
      </w:pPr>
      <w:r>
        <w:rPr>
          <w:lang w:val="en-IE"/>
        </w:rPr>
        <w:t>Social media</w:t>
      </w:r>
    </w:p>
    <w:p w14:paraId="4F4FC64C" w14:textId="77777777" w:rsidR="0069116E" w:rsidRDefault="0069116E" w:rsidP="00F415CF">
      <w:pPr>
        <w:pStyle w:val="ListParagraph"/>
        <w:ind w:left="1490"/>
        <w:rPr>
          <w:lang w:val="en-IE"/>
        </w:rPr>
      </w:pPr>
    </w:p>
    <w:p w14:paraId="4277254E" w14:textId="77777777" w:rsidR="00F415CF" w:rsidRPr="00F415CF" w:rsidRDefault="00F415CF" w:rsidP="00F415CF">
      <w:pPr>
        <w:pStyle w:val="ListParagraph"/>
        <w:ind w:left="1490"/>
        <w:rPr>
          <w:lang w:val="en-IE"/>
        </w:rPr>
      </w:pPr>
      <w:r>
        <w:rPr>
          <w:lang w:val="en-IE"/>
        </w:rPr>
        <w:t xml:space="preserve"> </w:t>
      </w:r>
    </w:p>
    <w:p w14:paraId="6FDEF70D" w14:textId="77777777" w:rsidR="002F3E91" w:rsidRPr="00267852" w:rsidRDefault="002F3E91" w:rsidP="002F3E91">
      <w:pPr>
        <w:pStyle w:val="Heading1"/>
        <w:rPr>
          <w:lang w:val="en-IE"/>
        </w:rPr>
      </w:pPr>
      <w:r w:rsidRPr="00267852">
        <w:rPr>
          <w:lang w:val="en-IE"/>
        </w:rPr>
        <w:lastRenderedPageBreak/>
        <w:t>Entre 2.</w:t>
      </w:r>
      <w:r w:rsidR="00267852">
        <w:rPr>
          <w:lang w:val="en-IE"/>
        </w:rPr>
        <w:t xml:space="preserve"> </w:t>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Pr>
          <w:lang w:val="en-IE"/>
        </w:rPr>
        <w:tab/>
      </w:r>
      <w:r w:rsidR="00267852" w:rsidRPr="00267852">
        <w:rPr>
          <w:b w:val="0"/>
          <w:sz w:val="22"/>
          <w:szCs w:val="22"/>
          <w:lang w:val="en-IE"/>
        </w:rPr>
        <w:t>0</w:t>
      </w:r>
      <w:r w:rsidR="00DD2A03">
        <w:rPr>
          <w:b w:val="0"/>
          <w:sz w:val="22"/>
          <w:szCs w:val="22"/>
          <w:lang w:val="en-IE"/>
        </w:rPr>
        <w:t>1</w:t>
      </w:r>
      <w:r w:rsidR="00267852" w:rsidRPr="00267852">
        <w:rPr>
          <w:b w:val="0"/>
          <w:sz w:val="22"/>
          <w:szCs w:val="22"/>
          <w:lang w:val="en-IE"/>
        </w:rPr>
        <w:t>/10/18</w:t>
      </w:r>
    </w:p>
    <w:p w14:paraId="57B8A622" w14:textId="77777777" w:rsidR="002F3E91" w:rsidRDefault="0069116E" w:rsidP="002F3E91">
      <w:pPr>
        <w:rPr>
          <w:lang w:val="en-IE"/>
        </w:rPr>
      </w:pPr>
      <w:r>
        <w:rPr>
          <w:lang w:val="en-IE"/>
        </w:rPr>
        <w:t>Here I have included a mind map that I created to try and understand the game which I am developing</w:t>
      </w:r>
    </w:p>
    <w:p w14:paraId="61CA3C4B" w14:textId="77777777" w:rsidR="0069116E" w:rsidRPr="00267852" w:rsidRDefault="0069116E" w:rsidP="0069116E">
      <w:pPr>
        <w:jc w:val="center"/>
        <w:rPr>
          <w:lang w:val="en-IE"/>
        </w:rPr>
      </w:pPr>
      <w:r>
        <w:rPr>
          <w:noProof/>
          <w:lang w:val="en-IE"/>
        </w:rPr>
        <w:drawing>
          <wp:inline distT="0" distB="0" distL="0" distR="0" wp14:anchorId="7E1253F6" wp14:editId="202C0D2B">
            <wp:extent cx="4368800" cy="40873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8651" cy="4096564"/>
                    </a:xfrm>
                    <a:prstGeom prst="rect">
                      <a:avLst/>
                    </a:prstGeom>
                  </pic:spPr>
                </pic:pic>
              </a:graphicData>
            </a:graphic>
          </wp:inline>
        </w:drawing>
      </w:r>
    </w:p>
    <w:p w14:paraId="2677F033" w14:textId="77777777" w:rsidR="002F3E91" w:rsidRPr="0030418A" w:rsidRDefault="002F3E91" w:rsidP="002F3E91">
      <w:pPr>
        <w:pStyle w:val="Heading1"/>
        <w:rPr>
          <w:lang w:val="en-IE"/>
        </w:rPr>
      </w:pPr>
      <w:r w:rsidRPr="00B40530">
        <w:rPr>
          <w:lang w:val="en-IE"/>
        </w:rPr>
        <w:t>Entre 3.</w:t>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B40530">
        <w:rPr>
          <w:lang w:val="en-IE"/>
        </w:rPr>
        <w:tab/>
      </w:r>
      <w:r w:rsidR="0030418A" w:rsidRPr="0030418A">
        <w:rPr>
          <w:rFonts w:cstheme="majorHAnsi"/>
          <w:b w:val="0"/>
          <w:sz w:val="22"/>
          <w:szCs w:val="22"/>
          <w:lang w:val="en-IE"/>
        </w:rPr>
        <w:t>0</w:t>
      </w:r>
      <w:r w:rsidR="0030418A">
        <w:rPr>
          <w:rFonts w:cstheme="majorHAnsi"/>
          <w:b w:val="0"/>
          <w:sz w:val="22"/>
          <w:szCs w:val="22"/>
          <w:lang w:val="en-IE"/>
        </w:rPr>
        <w:t>7</w:t>
      </w:r>
      <w:r w:rsidR="0030418A" w:rsidRPr="0030418A">
        <w:rPr>
          <w:rFonts w:cstheme="majorHAnsi"/>
          <w:b w:val="0"/>
          <w:sz w:val="22"/>
          <w:szCs w:val="22"/>
          <w:lang w:val="en-IE"/>
        </w:rPr>
        <w:t>/10/18</w:t>
      </w:r>
    </w:p>
    <w:p w14:paraId="62469E08" w14:textId="77777777" w:rsidR="002F3E91" w:rsidRDefault="0030418A" w:rsidP="002F3E91">
      <w:pPr>
        <w:rPr>
          <w:lang w:val="en-IE"/>
        </w:rPr>
      </w:pPr>
      <w:r>
        <w:rPr>
          <w:lang w:val="en-IE"/>
        </w:rPr>
        <w:t xml:space="preserve">Completed another day of research into how the game was going to be developed. I searched the Asset store for potential sprites and tiles that could be used within the game. At the moment I am not sure what we can and can’t use from the asset store. This will need to be cleared up with the lecturer. </w:t>
      </w:r>
    </w:p>
    <w:p w14:paraId="4A297A03" w14:textId="77777777" w:rsidR="0030418A" w:rsidRPr="0030418A" w:rsidRDefault="0030418A" w:rsidP="002F3E91">
      <w:pPr>
        <w:rPr>
          <w:lang w:val="en-IE"/>
        </w:rPr>
      </w:pPr>
      <w:r>
        <w:rPr>
          <w:lang w:val="en-IE"/>
        </w:rPr>
        <w:t xml:space="preserve">To get things rolling I created a </w:t>
      </w:r>
      <w:r w:rsidR="00125D1A">
        <w:rPr>
          <w:lang w:val="en-IE"/>
        </w:rPr>
        <w:t>new project within Unity and linked that project my GitHub</w:t>
      </w:r>
    </w:p>
    <w:p w14:paraId="343AAE84" w14:textId="77777777" w:rsidR="002F3E91" w:rsidRDefault="002F3E91" w:rsidP="002F3E91">
      <w:pPr>
        <w:pStyle w:val="Heading1"/>
        <w:rPr>
          <w:b w:val="0"/>
          <w:sz w:val="22"/>
          <w:szCs w:val="22"/>
          <w:lang w:val="en-IE"/>
        </w:rPr>
      </w:pPr>
      <w:r w:rsidRPr="0030418A">
        <w:rPr>
          <w:lang w:val="en-IE"/>
        </w:rPr>
        <w:t>Entre 4.</w:t>
      </w:r>
      <w:r w:rsidR="00125D1A">
        <w:rPr>
          <w:lang w:val="en-IE"/>
        </w:rPr>
        <w:t xml:space="preserve"> </w:t>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Pr>
          <w:lang w:val="en-IE"/>
        </w:rPr>
        <w:tab/>
      </w:r>
      <w:r w:rsidR="00125D1A" w:rsidRPr="00125D1A">
        <w:rPr>
          <w:b w:val="0"/>
          <w:sz w:val="22"/>
          <w:szCs w:val="22"/>
          <w:lang w:val="en-IE"/>
        </w:rPr>
        <w:t>09/10/18</w:t>
      </w:r>
    </w:p>
    <w:p w14:paraId="4A45C73C" w14:textId="77777777" w:rsidR="00ED280A" w:rsidRDefault="00125D1A" w:rsidP="00125D1A">
      <w:pPr>
        <w:rPr>
          <w:lang w:val="en-IE"/>
        </w:rPr>
      </w:pPr>
      <w:r>
        <w:rPr>
          <w:lang w:val="en-IE"/>
        </w:rPr>
        <w:t>I started development by creating a character within Unity. I felt it was the best approach to create a character</w:t>
      </w:r>
      <w:r w:rsidR="009D2788">
        <w:rPr>
          <w:lang w:val="en-IE"/>
        </w:rPr>
        <w:t>.</w:t>
      </w:r>
      <w:r>
        <w:rPr>
          <w:lang w:val="en-IE"/>
        </w:rPr>
        <w:t xml:space="preserve"> </w:t>
      </w:r>
      <w:r w:rsidR="009D2788">
        <w:rPr>
          <w:lang w:val="en-IE"/>
        </w:rPr>
        <w:t>G</w:t>
      </w:r>
      <w:r>
        <w:rPr>
          <w:lang w:val="en-IE"/>
        </w:rPr>
        <w:t>et him to move and then work onto the rest of the game like platforms etc. As I am new to Unity I looked for online tutorials on how to help create a 2D Unity game. Unity itself provides great documentation which I used help get my character moving.</w:t>
      </w:r>
      <w:r w:rsidR="001A2163">
        <w:rPr>
          <w:lang w:val="en-IE"/>
        </w:rPr>
        <w:t xml:space="preserve"> When using Unity, there is two main ways that you can develop a game. One is by primarily using the unity engine to create all the core mechanics. The second way is by using both Unity and C#. Due to being in a Software Development course I felt it </w:t>
      </w:r>
      <w:r w:rsidR="001A2163">
        <w:rPr>
          <w:lang w:val="en-IE"/>
        </w:rPr>
        <w:lastRenderedPageBreak/>
        <w:t xml:space="preserve">would not be beneficial to </w:t>
      </w:r>
      <w:r w:rsidR="00A57B1A">
        <w:rPr>
          <w:lang w:val="en-IE"/>
        </w:rPr>
        <w:t>just use Unity as it is mostly drag and drop. By using both Unity and C# I will learn more about the core mechanics.</w:t>
      </w:r>
      <w:r>
        <w:rPr>
          <w:lang w:val="en-IE"/>
        </w:rPr>
        <w:t xml:space="preserve"> At the moment I am just focusing on getting the game working with the pc keyboard. I will change that to touch screen inputs at a later point.</w:t>
      </w:r>
      <w:r w:rsidR="00ED280A">
        <w:rPr>
          <w:lang w:val="en-IE"/>
        </w:rPr>
        <w:t xml:space="preserve"> </w:t>
      </w:r>
    </w:p>
    <w:p w14:paraId="71F914FF" w14:textId="77777777" w:rsidR="00015D79" w:rsidRPr="00B40530" w:rsidRDefault="00015D79" w:rsidP="00015D79">
      <w:pPr>
        <w:pStyle w:val="Heading1"/>
        <w:rPr>
          <w:lang w:val="en-IE"/>
        </w:rPr>
      </w:pPr>
      <w:r w:rsidRPr="00ED280A">
        <w:rPr>
          <w:lang w:val="en-IE"/>
        </w:rPr>
        <w:t xml:space="preserve">Entre 5. </w:t>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ED280A">
        <w:rPr>
          <w:lang w:val="en-IE"/>
        </w:rPr>
        <w:tab/>
      </w:r>
      <w:r w:rsidR="00B40530" w:rsidRPr="00B40530">
        <w:rPr>
          <w:b w:val="0"/>
          <w:sz w:val="22"/>
          <w:szCs w:val="22"/>
          <w:lang w:val="en-IE"/>
        </w:rPr>
        <w:t>11/10/18</w:t>
      </w:r>
    </w:p>
    <w:p w14:paraId="7BA7706C" w14:textId="77777777" w:rsidR="00015D79" w:rsidRPr="00B40530" w:rsidRDefault="00B40530" w:rsidP="00015D79">
      <w:pPr>
        <w:rPr>
          <w:lang w:val="en-IE"/>
        </w:rPr>
      </w:pPr>
      <w:r w:rsidRPr="00B40530">
        <w:rPr>
          <w:lang w:val="en-IE"/>
        </w:rPr>
        <w:t>Now that the c</w:t>
      </w:r>
      <w:r>
        <w:rPr>
          <w:lang w:val="en-IE"/>
        </w:rPr>
        <w:t>haracter is moving I wanted to get the character running on a platform. During labs we were shown 2D colliders</w:t>
      </w:r>
      <w:r w:rsidR="00ED280A">
        <w:rPr>
          <w:lang w:val="en-IE"/>
        </w:rPr>
        <w:t>.</w:t>
      </w:r>
      <w:r>
        <w:rPr>
          <w:lang w:val="en-IE"/>
        </w:rPr>
        <w:t xml:space="preserve"> </w:t>
      </w:r>
      <w:r w:rsidR="00ED280A">
        <w:rPr>
          <w:lang w:val="en-IE"/>
        </w:rPr>
        <w:t>A</w:t>
      </w:r>
      <w:r>
        <w:rPr>
          <w:lang w:val="en-IE"/>
        </w:rPr>
        <w:t>ll I n</w:t>
      </w:r>
      <w:r w:rsidR="00ED280A">
        <w:rPr>
          <w:lang w:val="en-IE"/>
        </w:rPr>
        <w:t xml:space="preserve">eeded to do was add a 2D collider to one of the tile objects, change the characters physics and the character was then able to walk back and forth on the platform. This was done as more of a test. Tile development will come at a later stage. </w:t>
      </w:r>
    </w:p>
    <w:p w14:paraId="6190CDC0" w14:textId="77777777" w:rsidR="00015D79" w:rsidRPr="00B40530" w:rsidRDefault="00015D79" w:rsidP="00015D79">
      <w:pPr>
        <w:pStyle w:val="Heading1"/>
        <w:rPr>
          <w:lang w:val="en-IE"/>
        </w:rPr>
      </w:pPr>
      <w:r w:rsidRPr="00B40530">
        <w:rPr>
          <w:lang w:val="en-IE"/>
        </w:rPr>
        <w:t xml:space="preserve">Entre 6. </w:t>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Pr>
          <w:lang w:val="en-IE"/>
        </w:rPr>
        <w:tab/>
      </w:r>
      <w:r w:rsidR="00DC4DA0" w:rsidRPr="00DC4DA0">
        <w:rPr>
          <w:b w:val="0"/>
          <w:sz w:val="22"/>
          <w:szCs w:val="22"/>
          <w:lang w:val="en-IE"/>
        </w:rPr>
        <w:t>12/10/18</w:t>
      </w:r>
    </w:p>
    <w:p w14:paraId="0B323BF5" w14:textId="6A3B2FD6" w:rsidR="00015D79" w:rsidRPr="00B40530" w:rsidRDefault="00DC4DA0" w:rsidP="00015D79">
      <w:pPr>
        <w:rPr>
          <w:lang w:val="en-IE"/>
        </w:rPr>
      </w:pPr>
      <w:r>
        <w:rPr>
          <w:lang w:val="en-IE"/>
        </w:rPr>
        <w:t xml:space="preserve">Before I started creating the first level I felt it was important to make my character jump. </w:t>
      </w:r>
      <w:r w:rsidR="00A46406">
        <w:rPr>
          <w:lang w:val="en-IE"/>
        </w:rPr>
        <w:t>By pressing the spacebar the character was able to jump. The character doesn’t have jumping animations but that can be added at a later stage. By at least having the character jumping the game can be created and tested.</w:t>
      </w:r>
    </w:p>
    <w:p w14:paraId="2132ED7D" w14:textId="5FD163A6" w:rsidR="00015D79" w:rsidRPr="00A46406" w:rsidRDefault="00015D79" w:rsidP="00015D79">
      <w:pPr>
        <w:pStyle w:val="Heading1"/>
        <w:rPr>
          <w:lang w:val="en-IE"/>
        </w:rPr>
      </w:pPr>
      <w:r w:rsidRPr="00A46406">
        <w:rPr>
          <w:lang w:val="en-IE"/>
        </w:rPr>
        <w:t>Entre 7.</w:t>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Pr>
          <w:lang w:val="en-IE"/>
        </w:rPr>
        <w:tab/>
      </w:r>
      <w:r w:rsidR="00064ED4" w:rsidRPr="00064ED4">
        <w:rPr>
          <w:b w:val="0"/>
          <w:sz w:val="22"/>
          <w:szCs w:val="22"/>
          <w:lang w:val="en-IE"/>
        </w:rPr>
        <w:t>15/10/18</w:t>
      </w:r>
    </w:p>
    <w:p w14:paraId="6DD11A2B" w14:textId="5FA516EB" w:rsidR="002D10F4" w:rsidRDefault="00064ED4" w:rsidP="00015D79">
      <w:pPr>
        <w:rPr>
          <w:lang w:val="en-IE"/>
        </w:rPr>
      </w:pPr>
      <w:r>
        <w:rPr>
          <w:lang w:val="en-IE"/>
        </w:rPr>
        <w:t>The customer wanted to have an ever changing world for his game so my initial thoughts are to create 2 or 3 levels. One level the character could be running his marathon in the country</w:t>
      </w:r>
      <w:r w:rsidR="00EF77E3">
        <w:rPr>
          <w:lang w:val="en-IE"/>
        </w:rPr>
        <w:t>side</w:t>
      </w:r>
      <w:r>
        <w:rPr>
          <w:lang w:val="en-IE"/>
        </w:rPr>
        <w:t>, the second level in a city and the third a beach. At the end of each level the character would see a small bit of the next level before that level would end. This is to try a show the ever changing world. The example below explains</w:t>
      </w:r>
      <w:r w:rsidR="00AB1072">
        <w:rPr>
          <w:lang w:val="en-IE"/>
        </w:rPr>
        <w:t xml:space="preserve"> my thought process</w:t>
      </w:r>
      <w:r>
        <w:rPr>
          <w:lang w:val="en-IE"/>
        </w:rPr>
        <w:t>.</w:t>
      </w:r>
    </w:p>
    <w:p w14:paraId="39CD92D3" w14:textId="74F62E44" w:rsidR="00015D79" w:rsidRDefault="002D10F4" w:rsidP="00015D79">
      <w:pPr>
        <w:rPr>
          <w:lang w:val="en-IE"/>
        </w:rPr>
      </w:pPr>
      <w:r>
        <w:rPr>
          <w:noProof/>
          <w:lang w:val="en-IE"/>
        </w:rPr>
        <w:drawing>
          <wp:inline distT="0" distB="0" distL="0" distR="0" wp14:anchorId="7FCFC7A0" wp14:editId="6AF159C2">
            <wp:extent cx="5943600" cy="3155315"/>
            <wp:effectExtent l="0" t="0" r="0" b="6985"/>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10_23 10_28 Office Le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r w:rsidR="00064ED4">
        <w:rPr>
          <w:lang w:val="en-IE"/>
        </w:rPr>
        <w:t xml:space="preserve">  </w:t>
      </w:r>
    </w:p>
    <w:p w14:paraId="2359D60C" w14:textId="743B88D7" w:rsidR="00EF77E3" w:rsidRPr="00EF77E3" w:rsidRDefault="00EF77E3" w:rsidP="00EF77E3">
      <w:pPr>
        <w:rPr>
          <w:lang w:val="en-IE"/>
        </w:rPr>
      </w:pPr>
      <w:r>
        <w:rPr>
          <w:lang w:val="en-IE"/>
        </w:rPr>
        <w:lastRenderedPageBreak/>
        <w:t>To start development on creating the levels I found tile assets on a website that was providing training. I am still unsure whether we are aloud use 3</w:t>
      </w:r>
      <w:r w:rsidRPr="00EF77E3">
        <w:rPr>
          <w:vertAlign w:val="superscript"/>
          <w:lang w:val="en-IE"/>
        </w:rPr>
        <w:t>rd</w:t>
      </w:r>
      <w:r>
        <w:rPr>
          <w:lang w:val="en-IE"/>
        </w:rPr>
        <w:t xml:space="preserve"> party sprites and tiles. I plan to ask my lecture next time I see him. For the time being I continue</w:t>
      </w:r>
      <w:r w:rsidR="00AB1072">
        <w:rPr>
          <w:lang w:val="en-IE"/>
        </w:rPr>
        <w:t>d</w:t>
      </w:r>
      <w:r>
        <w:rPr>
          <w:lang w:val="en-IE"/>
        </w:rPr>
        <w:t xml:space="preserve"> to use 3</w:t>
      </w:r>
      <w:r w:rsidRPr="00EF77E3">
        <w:rPr>
          <w:vertAlign w:val="superscript"/>
          <w:lang w:val="en-IE"/>
        </w:rPr>
        <w:t>rd</w:t>
      </w:r>
      <w:r>
        <w:rPr>
          <w:lang w:val="en-IE"/>
        </w:rPr>
        <w:t xml:space="preserve"> party assets</w:t>
      </w:r>
      <w:r w:rsidR="00AB1072">
        <w:rPr>
          <w:lang w:val="en-IE"/>
        </w:rPr>
        <w:t xml:space="preserve"> to create the first level.</w:t>
      </w:r>
      <w:r>
        <w:rPr>
          <w:lang w:val="en-IE"/>
        </w:rPr>
        <w:t xml:space="preserve"> </w:t>
      </w:r>
    </w:p>
    <w:p w14:paraId="1E868E42" w14:textId="49C8FCD5" w:rsidR="00015D79" w:rsidRPr="00064ED4" w:rsidRDefault="00015D79" w:rsidP="00015D79">
      <w:pPr>
        <w:pStyle w:val="Heading1"/>
        <w:rPr>
          <w:lang w:val="en-IE"/>
        </w:rPr>
      </w:pPr>
      <w:r w:rsidRPr="00064ED4">
        <w:rPr>
          <w:lang w:val="en-IE"/>
        </w:rPr>
        <w:t>Entre 8.</w:t>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Pr>
          <w:lang w:val="en-IE"/>
        </w:rPr>
        <w:tab/>
      </w:r>
      <w:r w:rsidR="00AB1072" w:rsidRPr="00AB1072">
        <w:rPr>
          <w:b w:val="0"/>
          <w:sz w:val="22"/>
          <w:szCs w:val="22"/>
          <w:lang w:val="en-IE"/>
        </w:rPr>
        <w:t>16/10/18</w:t>
      </w:r>
    </w:p>
    <w:p w14:paraId="6A62956D" w14:textId="77777777" w:rsidR="006B6E2E" w:rsidRDefault="00AC4C65" w:rsidP="00015D79">
      <w:pPr>
        <w:rPr>
          <w:lang w:val="en-IE"/>
        </w:rPr>
      </w:pPr>
      <w:r>
        <w:rPr>
          <w:lang w:val="en-IE"/>
        </w:rPr>
        <w:t xml:space="preserve">After creating the first level I wanted to take focus away from to game for a while so I developed the main menu using the resources provided through Unity. </w:t>
      </w:r>
    </w:p>
    <w:p w14:paraId="2B0C3925" w14:textId="630B6783" w:rsidR="00015D79" w:rsidRDefault="00D91256" w:rsidP="00015D79">
      <w:pPr>
        <w:rPr>
          <w:lang w:val="en-IE"/>
        </w:rPr>
      </w:pPr>
      <w:r>
        <w:rPr>
          <w:lang w:val="en-IE"/>
        </w:rPr>
        <w:t xml:space="preserve">The menu has </w:t>
      </w:r>
      <w:r w:rsidR="006B6E2E">
        <w:rPr>
          <w:lang w:val="en-IE"/>
        </w:rPr>
        <w:t>five buttons</w:t>
      </w:r>
    </w:p>
    <w:p w14:paraId="478F0287" w14:textId="5448AA22" w:rsidR="006B6E2E" w:rsidRDefault="006B6E2E" w:rsidP="006B6E2E">
      <w:pPr>
        <w:pStyle w:val="ListParagraph"/>
        <w:numPr>
          <w:ilvl w:val="0"/>
          <w:numId w:val="34"/>
        </w:numPr>
        <w:rPr>
          <w:lang w:val="en-IE"/>
        </w:rPr>
      </w:pPr>
      <w:r>
        <w:rPr>
          <w:lang w:val="en-IE"/>
        </w:rPr>
        <w:t>New Game (Start a new game)</w:t>
      </w:r>
    </w:p>
    <w:p w14:paraId="2ECA044F" w14:textId="250F2530" w:rsidR="006B6E2E" w:rsidRDefault="006B6E2E" w:rsidP="006B6E2E">
      <w:pPr>
        <w:pStyle w:val="ListParagraph"/>
        <w:numPr>
          <w:ilvl w:val="0"/>
          <w:numId w:val="34"/>
        </w:numPr>
        <w:rPr>
          <w:lang w:val="en-IE"/>
        </w:rPr>
      </w:pPr>
      <w:r>
        <w:rPr>
          <w:lang w:val="en-IE"/>
        </w:rPr>
        <w:t>Load Game (Load an existing game)</w:t>
      </w:r>
    </w:p>
    <w:p w14:paraId="21868969" w14:textId="1F1B73F7" w:rsidR="006B6E2E" w:rsidRDefault="006B6E2E" w:rsidP="006B6E2E">
      <w:pPr>
        <w:pStyle w:val="ListParagraph"/>
        <w:numPr>
          <w:ilvl w:val="0"/>
          <w:numId w:val="34"/>
        </w:numPr>
        <w:rPr>
          <w:lang w:val="en-IE"/>
        </w:rPr>
      </w:pPr>
      <w:r>
        <w:rPr>
          <w:lang w:val="en-IE"/>
        </w:rPr>
        <w:t>Settings (View and change game settings)</w:t>
      </w:r>
    </w:p>
    <w:p w14:paraId="22C92D0F" w14:textId="338D1923" w:rsidR="006B6E2E" w:rsidRPr="006B6E2E" w:rsidRDefault="006B6E2E" w:rsidP="006B6E2E">
      <w:pPr>
        <w:pStyle w:val="ListParagraph"/>
        <w:numPr>
          <w:ilvl w:val="0"/>
          <w:numId w:val="34"/>
        </w:numPr>
        <w:rPr>
          <w:lang w:val="en-IE"/>
        </w:rPr>
      </w:pPr>
      <w:r>
        <w:rPr>
          <w:lang w:val="en-IE"/>
        </w:rPr>
        <w:t>Score (Show user scores)</w:t>
      </w:r>
    </w:p>
    <w:p w14:paraId="19B3F392" w14:textId="27A3E2A9" w:rsidR="006B6E2E" w:rsidRDefault="006B6E2E" w:rsidP="006B6E2E">
      <w:pPr>
        <w:pStyle w:val="ListParagraph"/>
        <w:numPr>
          <w:ilvl w:val="0"/>
          <w:numId w:val="34"/>
        </w:numPr>
        <w:rPr>
          <w:lang w:val="en-IE"/>
        </w:rPr>
      </w:pPr>
      <w:r>
        <w:rPr>
          <w:lang w:val="en-IE"/>
        </w:rPr>
        <w:t>Exit (Exit the game)</w:t>
      </w:r>
    </w:p>
    <w:p w14:paraId="553B3074" w14:textId="3A81AC56" w:rsidR="008D7CC7" w:rsidRPr="008D7CC7" w:rsidRDefault="008D7CC7" w:rsidP="008D7CC7">
      <w:pPr>
        <w:rPr>
          <w:lang w:val="en-IE"/>
        </w:rPr>
      </w:pPr>
      <w:r>
        <w:rPr>
          <w:lang w:val="en-IE"/>
        </w:rPr>
        <w:t>I have all five of the buttons above working when clicked. When Load Game, Settings or Score are clicked a sub-menu is opening</w:t>
      </w:r>
      <w:r w:rsidR="00F54666">
        <w:rPr>
          <w:lang w:val="en-IE"/>
        </w:rPr>
        <w:t xml:space="preserve"> which allows the user to complete their required task.</w:t>
      </w:r>
    </w:p>
    <w:p w14:paraId="0EF8F8A4" w14:textId="765BFAE3" w:rsidR="00015D79" w:rsidRPr="00AC4C65" w:rsidRDefault="00015D79" w:rsidP="00015D79">
      <w:pPr>
        <w:pStyle w:val="Heading1"/>
        <w:rPr>
          <w:lang w:val="en-IE"/>
        </w:rPr>
      </w:pPr>
      <w:r w:rsidRPr="00AC4C65">
        <w:rPr>
          <w:lang w:val="en-IE"/>
        </w:rPr>
        <w:t xml:space="preserve">Entre 9. </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18/10/18</w:t>
      </w:r>
    </w:p>
    <w:p w14:paraId="006767E6" w14:textId="7AE2376A" w:rsidR="00015D79" w:rsidRPr="00AC4C65" w:rsidRDefault="00C12CDB" w:rsidP="00015D79">
      <w:pPr>
        <w:rPr>
          <w:lang w:val="en-IE"/>
        </w:rPr>
      </w:pPr>
      <w:r>
        <w:rPr>
          <w:lang w:val="en-IE"/>
        </w:rPr>
        <w:t xml:space="preserve">I enquired about the use of sprites and have learning that only 10% of your sprites used within this game are aloud to come from the asset store. This will mean that I will need to create the sprites myself. I have decided to use GIMP to create the sprites. I will keep the designs basic which I feel will add to the games experience.  </w:t>
      </w:r>
    </w:p>
    <w:p w14:paraId="1A099E80" w14:textId="0F209080" w:rsidR="00015D79" w:rsidRDefault="00015D79" w:rsidP="00015D79">
      <w:pPr>
        <w:pStyle w:val="Heading1"/>
        <w:rPr>
          <w:lang w:val="en-IE"/>
        </w:rPr>
      </w:pPr>
      <w:r>
        <w:rPr>
          <w:lang w:val="en-IE"/>
        </w:rPr>
        <w:t>Entre 10.</w:t>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Pr>
          <w:lang w:val="en-IE"/>
        </w:rPr>
        <w:tab/>
      </w:r>
      <w:r w:rsidR="00C12CDB" w:rsidRPr="00C12CDB">
        <w:rPr>
          <w:b w:val="0"/>
          <w:sz w:val="22"/>
          <w:szCs w:val="22"/>
          <w:lang w:val="en-IE"/>
        </w:rPr>
        <w:t>22/10/18</w:t>
      </w:r>
    </w:p>
    <w:p w14:paraId="6F542EC0" w14:textId="781D4A49" w:rsidR="00C12CDB" w:rsidRDefault="00C12CDB" w:rsidP="00C12CDB">
      <w:pPr>
        <w:rPr>
          <w:lang w:val="en-IE"/>
        </w:rPr>
      </w:pPr>
      <w:r>
        <w:rPr>
          <w:lang w:val="en-IE"/>
        </w:rPr>
        <w:t xml:space="preserve">I creating all the new tiles for the first level. I just need to replace the existing tiles with the new tiles within the game. This process should not take to long to complete as I am now </w:t>
      </w:r>
      <w:r w:rsidRPr="00C12CDB">
        <w:rPr>
          <w:lang w:val="en-IE"/>
        </w:rPr>
        <w:t>familiar</w:t>
      </w:r>
      <w:r>
        <w:rPr>
          <w:lang w:val="en-IE"/>
        </w:rPr>
        <w:t xml:space="preserve"> with the process.</w:t>
      </w:r>
      <w:r w:rsidR="00984FD3">
        <w:rPr>
          <w:lang w:val="en-IE"/>
        </w:rPr>
        <w:t xml:space="preserve"> I am hoping to get this done within the next day or </w:t>
      </w:r>
      <w:r w:rsidR="00F02D69">
        <w:rPr>
          <w:lang w:val="en-IE"/>
        </w:rPr>
        <w:t xml:space="preserve">so. A  meeting has been set up with the customer to show progress and get any feedback of change that are needed with the game. </w:t>
      </w:r>
    </w:p>
    <w:p w14:paraId="16B7BA26" w14:textId="43CFF10D" w:rsidR="00930170" w:rsidRDefault="00930170" w:rsidP="00930170">
      <w:pPr>
        <w:pStyle w:val="Heading1"/>
        <w:rPr>
          <w:b w:val="0"/>
          <w:sz w:val="20"/>
          <w:szCs w:val="20"/>
          <w:lang w:val="en-IE"/>
        </w:rPr>
      </w:pPr>
      <w:r>
        <w:rPr>
          <w:lang w:val="en-IE"/>
        </w:rPr>
        <w:t>Entre 11.</w:t>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Pr>
          <w:lang w:val="en-IE"/>
        </w:rPr>
        <w:tab/>
      </w:r>
      <w:r w:rsidRPr="00930170">
        <w:rPr>
          <w:b w:val="0"/>
          <w:sz w:val="20"/>
          <w:szCs w:val="20"/>
          <w:lang w:val="en-IE"/>
        </w:rPr>
        <w:t>24/10/18</w:t>
      </w:r>
      <w:r w:rsidRPr="00930170">
        <w:rPr>
          <w:b w:val="0"/>
          <w:sz w:val="20"/>
          <w:szCs w:val="20"/>
          <w:lang w:val="en-IE"/>
        </w:rPr>
        <w:tab/>
      </w:r>
    </w:p>
    <w:p w14:paraId="2E3E5909" w14:textId="77777777" w:rsidR="00A427EE" w:rsidRDefault="00A427EE" w:rsidP="00930170">
      <w:pPr>
        <w:rPr>
          <w:lang w:val="en-IE"/>
        </w:rPr>
      </w:pPr>
      <w:r>
        <w:rPr>
          <w:lang w:val="en-IE"/>
        </w:rPr>
        <w:t>Today I had</w:t>
      </w:r>
      <w:r w:rsidR="00930170">
        <w:rPr>
          <w:lang w:val="en-IE"/>
        </w:rPr>
        <w:t xml:space="preserve"> a meeting w</w:t>
      </w:r>
      <w:r>
        <w:rPr>
          <w:lang w:val="en-IE"/>
        </w:rPr>
        <w:t>ith</w:t>
      </w:r>
      <w:r w:rsidR="00930170">
        <w:rPr>
          <w:lang w:val="en-IE"/>
        </w:rPr>
        <w:t xml:space="preserve"> my customer. I demonstrated the progress that was made and</w:t>
      </w:r>
      <w:r>
        <w:rPr>
          <w:lang w:val="en-IE"/>
        </w:rPr>
        <w:t xml:space="preserve"> discussed different ways in which we could improve on what was outlined on the design document. Below are the points the customer agreed to change.</w:t>
      </w:r>
    </w:p>
    <w:p w14:paraId="1B5F50B9" w14:textId="53B54DC0" w:rsidR="00930170" w:rsidRDefault="00A427EE" w:rsidP="00A427EE">
      <w:pPr>
        <w:pStyle w:val="ListParagraph"/>
        <w:numPr>
          <w:ilvl w:val="0"/>
          <w:numId w:val="35"/>
        </w:numPr>
        <w:rPr>
          <w:lang w:val="en-IE"/>
        </w:rPr>
      </w:pPr>
      <w:r>
        <w:rPr>
          <w:lang w:val="en-IE"/>
        </w:rPr>
        <w:t xml:space="preserve">Instead of the controls being up arrow to jump it is now going to be space bar to jump. </w:t>
      </w:r>
    </w:p>
    <w:p w14:paraId="7D34A7FD" w14:textId="77777777" w:rsidR="00A427EE" w:rsidRDefault="00A427EE" w:rsidP="00A427EE">
      <w:pPr>
        <w:pStyle w:val="ListParagraph"/>
        <w:numPr>
          <w:ilvl w:val="0"/>
          <w:numId w:val="35"/>
        </w:numPr>
        <w:rPr>
          <w:lang w:val="en-IE"/>
        </w:rPr>
      </w:pPr>
      <w:r>
        <w:rPr>
          <w:lang w:val="en-IE"/>
        </w:rPr>
        <w:t>In relation to the collectables the customer agreed that it would be better to just have healthy and un-healthy food and not have coins.</w:t>
      </w:r>
    </w:p>
    <w:p w14:paraId="6D748E06" w14:textId="555D640B" w:rsidR="00A427EE" w:rsidRDefault="00A427EE" w:rsidP="00A427EE">
      <w:pPr>
        <w:pStyle w:val="ListParagraph"/>
        <w:numPr>
          <w:ilvl w:val="0"/>
          <w:numId w:val="35"/>
        </w:numPr>
        <w:rPr>
          <w:lang w:val="en-IE"/>
        </w:rPr>
      </w:pPr>
      <w:r>
        <w:rPr>
          <w:lang w:val="en-IE"/>
        </w:rPr>
        <w:lastRenderedPageBreak/>
        <w:t xml:space="preserve">As the game is intended to be a person running a marathon I </w:t>
      </w:r>
      <w:r w:rsidR="001E53CF">
        <w:rPr>
          <w:lang w:val="en-IE"/>
        </w:rPr>
        <w:t>felt</w:t>
      </w:r>
      <w:r>
        <w:rPr>
          <w:lang w:val="en-IE"/>
        </w:rPr>
        <w:t xml:space="preserve"> having an enemy was getting away from the whole point of the game</w:t>
      </w:r>
      <w:r w:rsidR="001E53CF">
        <w:rPr>
          <w:lang w:val="en-IE"/>
        </w:rPr>
        <w:t xml:space="preserve"> and plus as the platforms will be small the enemy would not have a lot of space . </w:t>
      </w:r>
      <w:r>
        <w:rPr>
          <w:lang w:val="en-IE"/>
        </w:rPr>
        <w:t xml:space="preserve"> </w:t>
      </w:r>
    </w:p>
    <w:p w14:paraId="7AD3EF41" w14:textId="408A940F" w:rsidR="00B97B60" w:rsidRDefault="00B97B60" w:rsidP="00B97B60">
      <w:pPr>
        <w:rPr>
          <w:lang w:val="en-IE"/>
        </w:rPr>
      </w:pPr>
    </w:p>
    <w:p w14:paraId="1F5EE010" w14:textId="5A1E0A7F" w:rsidR="00B97B60" w:rsidRDefault="00B97B60" w:rsidP="00B97B60">
      <w:pPr>
        <w:pStyle w:val="Title"/>
        <w:rPr>
          <w:lang w:val="en-IE"/>
        </w:rPr>
      </w:pPr>
      <w:r>
        <w:rPr>
          <w:lang w:val="en-IE"/>
        </w:rPr>
        <w:t>Game Testing</w:t>
      </w:r>
    </w:p>
    <w:p w14:paraId="2017A1AB" w14:textId="4069EEEA" w:rsidR="00B97B60" w:rsidRDefault="00B97B60" w:rsidP="00B97B60">
      <w:pPr>
        <w:pStyle w:val="Heading1"/>
        <w:rPr>
          <w:lang w:val="en-IE"/>
        </w:rPr>
      </w:pPr>
      <w:r>
        <w:rPr>
          <w:lang w:val="en-IE"/>
        </w:rPr>
        <w:t>Testing Requirements</w:t>
      </w:r>
    </w:p>
    <w:p w14:paraId="24506E64" w14:textId="6461B689" w:rsidR="00B97B60" w:rsidRDefault="00B97B60" w:rsidP="00B97B60">
      <w:pPr>
        <w:rPr>
          <w:b/>
          <w:lang w:val="en-IE"/>
        </w:rPr>
      </w:pPr>
      <w:r w:rsidRPr="00B97B60">
        <w:rPr>
          <w:b/>
          <w:lang w:val="en-IE"/>
        </w:rPr>
        <w:t>1.0</w:t>
      </w:r>
      <w:r>
        <w:rPr>
          <w:b/>
          <w:lang w:val="en-IE"/>
        </w:rPr>
        <w:t xml:space="preserve">: </w:t>
      </w:r>
      <w:r w:rsidRPr="00B97B60">
        <w:rPr>
          <w:lang w:val="en-IE"/>
        </w:rPr>
        <w:t>User must be able to start up game</w:t>
      </w:r>
      <w:r>
        <w:rPr>
          <w:b/>
          <w:lang w:val="en-IE"/>
        </w:rPr>
        <w:t>.</w:t>
      </w:r>
    </w:p>
    <w:p w14:paraId="2A83A10B" w14:textId="2AC486B4" w:rsidR="00B97B60" w:rsidRDefault="00B97B60" w:rsidP="00B97B60">
      <w:pPr>
        <w:rPr>
          <w:lang w:val="en-IE"/>
        </w:rPr>
      </w:pPr>
      <w:r w:rsidRPr="00B97B60">
        <w:rPr>
          <w:b/>
          <w:lang w:val="en-IE"/>
        </w:rPr>
        <w:t>1.</w:t>
      </w:r>
      <w:r>
        <w:rPr>
          <w:b/>
          <w:lang w:val="en-IE"/>
        </w:rPr>
        <w:t xml:space="preserve">1: </w:t>
      </w:r>
      <w:r w:rsidRPr="00B97B60">
        <w:rPr>
          <w:lang w:val="en-IE"/>
        </w:rPr>
        <w:t>On start-up of</w:t>
      </w:r>
      <w:r>
        <w:rPr>
          <w:lang w:val="en-IE"/>
        </w:rPr>
        <w:t xml:space="preserve"> the</w:t>
      </w:r>
      <w:r w:rsidRPr="00B97B60">
        <w:rPr>
          <w:lang w:val="en-IE"/>
        </w:rPr>
        <w:t xml:space="preserve"> game</w:t>
      </w:r>
      <w:r>
        <w:rPr>
          <w:lang w:val="en-IE"/>
        </w:rPr>
        <w:t xml:space="preserve"> a</w:t>
      </w:r>
      <w:r>
        <w:rPr>
          <w:b/>
          <w:lang w:val="en-IE"/>
        </w:rPr>
        <w:t xml:space="preserve"> </w:t>
      </w:r>
      <w:r>
        <w:rPr>
          <w:lang w:val="en-IE"/>
        </w:rPr>
        <w:t>splash screen must be shown displaying the game and Unity logo.</w:t>
      </w:r>
    </w:p>
    <w:p w14:paraId="50707145" w14:textId="05A09B57" w:rsidR="00A84140" w:rsidRDefault="00086F9A" w:rsidP="00B97B60">
      <w:pPr>
        <w:rPr>
          <w:lang w:val="en-IE"/>
        </w:rPr>
      </w:pPr>
      <w:r w:rsidRPr="008F732A">
        <w:rPr>
          <w:b/>
          <w:lang w:val="en-IE"/>
        </w:rPr>
        <w:t>2.0:</w:t>
      </w:r>
      <w:r>
        <w:rPr>
          <w:lang w:val="en-IE"/>
        </w:rPr>
        <w:t xml:space="preserve"> On playing the game for the first time </w:t>
      </w:r>
      <w:r w:rsidR="008F732A">
        <w:rPr>
          <w:lang w:val="en-IE"/>
        </w:rPr>
        <w:t>an Instructions guide should appear after the splash screen.</w:t>
      </w:r>
    </w:p>
    <w:p w14:paraId="7D7410F3" w14:textId="0E796149" w:rsidR="008F732A" w:rsidRPr="00B97B60" w:rsidRDefault="008F732A" w:rsidP="00B97B60">
      <w:pPr>
        <w:rPr>
          <w:lang w:val="en-IE"/>
        </w:rPr>
      </w:pPr>
      <w:r w:rsidRPr="008F732A">
        <w:rPr>
          <w:b/>
          <w:lang w:val="en-IE"/>
        </w:rPr>
        <w:t>2.</w:t>
      </w:r>
      <w:r>
        <w:rPr>
          <w:b/>
          <w:lang w:val="en-IE"/>
        </w:rPr>
        <w:t>1</w:t>
      </w:r>
      <w:r w:rsidRPr="008F732A">
        <w:rPr>
          <w:b/>
          <w:lang w:val="en-IE"/>
        </w:rPr>
        <w:t>:</w:t>
      </w:r>
      <w:r>
        <w:rPr>
          <w:lang w:val="en-IE"/>
        </w:rPr>
        <w:t xml:space="preserve"> On playing the game for the second time the Instructions guide should not appear.</w:t>
      </w:r>
    </w:p>
    <w:p w14:paraId="4B1C55FD" w14:textId="5C249550" w:rsidR="00B97B60" w:rsidRPr="00B97B60" w:rsidRDefault="008F732A" w:rsidP="00B97B60">
      <w:pPr>
        <w:rPr>
          <w:b/>
          <w:lang w:val="en-IE"/>
        </w:rPr>
      </w:pPr>
      <w:r>
        <w:rPr>
          <w:b/>
          <w:lang w:val="en-IE"/>
        </w:rPr>
        <w:t>3</w:t>
      </w:r>
      <w:r w:rsidR="00B97B60" w:rsidRPr="00B97B60">
        <w:rPr>
          <w:b/>
          <w:lang w:val="en-IE"/>
        </w:rPr>
        <w:t>.0</w:t>
      </w:r>
      <w:r w:rsidR="00B97B60">
        <w:rPr>
          <w:b/>
          <w:lang w:val="en-IE"/>
        </w:rPr>
        <w:t xml:space="preserve">: </w:t>
      </w:r>
      <w:r w:rsidR="00B97B60">
        <w:rPr>
          <w:lang w:val="en-IE"/>
        </w:rPr>
        <w:t>The user must to be able to access a new game by selecting the “New Game” button.</w:t>
      </w:r>
      <w:r w:rsidR="00B97B60" w:rsidRPr="00B97B60">
        <w:rPr>
          <w:lang w:val="en-IE"/>
        </w:rPr>
        <w:t xml:space="preserve"> </w:t>
      </w:r>
    </w:p>
    <w:p w14:paraId="191BB0BE" w14:textId="28099239" w:rsidR="00B97B60" w:rsidRPr="00B97B60" w:rsidRDefault="008F732A" w:rsidP="00B97B60">
      <w:pPr>
        <w:rPr>
          <w:b/>
          <w:lang w:val="en-IE"/>
        </w:rPr>
      </w:pPr>
      <w:r>
        <w:rPr>
          <w:b/>
          <w:lang w:val="en-IE"/>
        </w:rPr>
        <w:t>3</w:t>
      </w:r>
      <w:r w:rsidR="00B97B60" w:rsidRPr="00B97B60">
        <w:rPr>
          <w:b/>
          <w:lang w:val="en-IE"/>
        </w:rPr>
        <w:t>.</w:t>
      </w:r>
      <w:r w:rsidR="00B97B60">
        <w:rPr>
          <w:b/>
          <w:lang w:val="en-IE"/>
        </w:rPr>
        <w:t xml:space="preserve">1: </w:t>
      </w:r>
      <w:r w:rsidR="00B97B60">
        <w:rPr>
          <w:lang w:val="en-IE"/>
        </w:rPr>
        <w:t xml:space="preserve">The user must be able to load a previously saved game by pressing the “Load” button. </w:t>
      </w:r>
    </w:p>
    <w:p w14:paraId="565816BB" w14:textId="092D2628" w:rsidR="00B97B60" w:rsidRPr="00B97B60" w:rsidRDefault="008F732A" w:rsidP="00B97B60">
      <w:pPr>
        <w:rPr>
          <w:b/>
          <w:lang w:val="en-IE"/>
        </w:rPr>
      </w:pPr>
      <w:r>
        <w:rPr>
          <w:b/>
          <w:lang w:val="en-IE"/>
        </w:rPr>
        <w:t>3</w:t>
      </w:r>
      <w:r w:rsidR="00B97B60" w:rsidRPr="00B97B60">
        <w:rPr>
          <w:b/>
          <w:lang w:val="en-IE"/>
        </w:rPr>
        <w:t>.</w:t>
      </w:r>
      <w:r w:rsidR="00B97B60">
        <w:rPr>
          <w:b/>
          <w:lang w:val="en-IE"/>
        </w:rPr>
        <w:t>2</w:t>
      </w:r>
      <w:r w:rsidR="005F21C6">
        <w:rPr>
          <w:b/>
          <w:lang w:val="en-IE"/>
        </w:rPr>
        <w:t>.</w:t>
      </w:r>
      <w:r w:rsidR="00A84140">
        <w:rPr>
          <w:b/>
          <w:lang w:val="en-IE"/>
        </w:rPr>
        <w:t>0</w:t>
      </w:r>
      <w:r w:rsidR="00B97B60">
        <w:rPr>
          <w:b/>
          <w:lang w:val="en-IE"/>
        </w:rPr>
        <w:t xml:space="preserve">: </w:t>
      </w:r>
      <w:r w:rsidR="00B97B60">
        <w:rPr>
          <w:lang w:val="en-IE"/>
        </w:rPr>
        <w:t>The user must be able to access the  Setting by pressing the “Setting” button.</w:t>
      </w:r>
    </w:p>
    <w:p w14:paraId="0C6CD622" w14:textId="1C8C8180" w:rsidR="00B97B60" w:rsidRDefault="008F732A" w:rsidP="00B97B60">
      <w:pPr>
        <w:rPr>
          <w:lang w:val="en-IE"/>
        </w:rPr>
      </w:pPr>
      <w:r>
        <w:rPr>
          <w:b/>
          <w:lang w:val="en-IE"/>
        </w:rPr>
        <w:t>3</w:t>
      </w:r>
      <w:r w:rsidR="00B97B60" w:rsidRPr="00B97B60">
        <w:rPr>
          <w:b/>
          <w:lang w:val="en-IE"/>
        </w:rPr>
        <w:t>.</w:t>
      </w:r>
      <w:r w:rsidR="005F21C6">
        <w:rPr>
          <w:b/>
          <w:lang w:val="en-IE"/>
        </w:rPr>
        <w:t>2.</w:t>
      </w:r>
      <w:r w:rsidR="00A84140">
        <w:rPr>
          <w:b/>
          <w:lang w:val="en-IE"/>
        </w:rPr>
        <w:t>1</w:t>
      </w:r>
      <w:r w:rsidR="00B97B60">
        <w:rPr>
          <w:b/>
          <w:lang w:val="en-IE"/>
        </w:rPr>
        <w:t xml:space="preserve">: </w:t>
      </w:r>
      <w:r w:rsidR="00B97B60">
        <w:rPr>
          <w:lang w:val="en-IE"/>
        </w:rPr>
        <w:t xml:space="preserve">While within the Settings menu the user must be able to </w:t>
      </w:r>
      <w:r w:rsidR="005F21C6">
        <w:rPr>
          <w:lang w:val="en-IE"/>
        </w:rPr>
        <w:t>turn audio off by selecting the toggle button.</w:t>
      </w:r>
    </w:p>
    <w:p w14:paraId="5550C0B3" w14:textId="15EF7F70" w:rsidR="00637876" w:rsidRPr="00637876" w:rsidRDefault="00637876" w:rsidP="00B97B60">
      <w:pPr>
        <w:rPr>
          <w:lang w:val="en-IE"/>
        </w:rPr>
      </w:pPr>
      <w:r>
        <w:rPr>
          <w:b/>
          <w:lang w:val="en-IE"/>
        </w:rPr>
        <w:t xml:space="preserve">3.2.2: </w:t>
      </w:r>
      <w:r>
        <w:rPr>
          <w:lang w:val="en-IE"/>
        </w:rPr>
        <w:t>While within the Settings menu and with the music already off, the user should be able to switch the music back on by selecting the toggle button.</w:t>
      </w:r>
    </w:p>
    <w:p w14:paraId="61823C1E" w14:textId="6000EB4F" w:rsidR="005F21C6" w:rsidRPr="005F21C6" w:rsidRDefault="008F732A" w:rsidP="00B97B60">
      <w:pPr>
        <w:rPr>
          <w:b/>
          <w:lang w:val="en-IE"/>
        </w:rPr>
      </w:pPr>
      <w:r>
        <w:rPr>
          <w:b/>
          <w:lang w:val="en-IE"/>
        </w:rPr>
        <w:t>3</w:t>
      </w:r>
      <w:r w:rsidR="005F21C6" w:rsidRPr="00B97B60">
        <w:rPr>
          <w:b/>
          <w:lang w:val="en-IE"/>
        </w:rPr>
        <w:t>.</w:t>
      </w:r>
      <w:r w:rsidR="005F21C6">
        <w:rPr>
          <w:b/>
          <w:lang w:val="en-IE"/>
        </w:rPr>
        <w:t>2.</w:t>
      </w:r>
      <w:r w:rsidR="00CF68AE">
        <w:rPr>
          <w:b/>
          <w:lang w:val="en-IE"/>
        </w:rPr>
        <w:t>3</w:t>
      </w:r>
      <w:r w:rsidR="005F21C6">
        <w:rPr>
          <w:b/>
          <w:lang w:val="en-IE"/>
        </w:rPr>
        <w:t xml:space="preserve">: </w:t>
      </w:r>
      <w:r w:rsidR="005F21C6">
        <w:rPr>
          <w:lang w:val="en-IE"/>
        </w:rPr>
        <w:t>While within the Settings menu, if back is selected, the user must be returned to the main menu.</w:t>
      </w:r>
    </w:p>
    <w:p w14:paraId="3EE1D962" w14:textId="53AFD7E9" w:rsidR="00A84140" w:rsidRDefault="008F732A" w:rsidP="005F21C6">
      <w:pPr>
        <w:rPr>
          <w:lang w:val="en-IE"/>
        </w:rPr>
      </w:pPr>
      <w:r>
        <w:rPr>
          <w:b/>
          <w:lang w:val="en-IE"/>
        </w:rPr>
        <w:t>3</w:t>
      </w:r>
      <w:r w:rsidR="005F21C6" w:rsidRPr="00B97B60">
        <w:rPr>
          <w:b/>
          <w:lang w:val="en-IE"/>
        </w:rPr>
        <w:t>.</w:t>
      </w:r>
      <w:r w:rsidR="00A84140">
        <w:rPr>
          <w:b/>
          <w:lang w:val="en-IE"/>
        </w:rPr>
        <w:t>3.0</w:t>
      </w:r>
      <w:r w:rsidR="005F21C6">
        <w:rPr>
          <w:b/>
          <w:lang w:val="en-IE"/>
        </w:rPr>
        <w:t xml:space="preserve">: </w:t>
      </w:r>
      <w:r w:rsidR="00833F99">
        <w:rPr>
          <w:lang w:val="en-IE"/>
        </w:rPr>
        <w:t>While within the main menu after starting the game for the first time, if the user selects the “score” button, High scores for Level 1 and Level 2 should be</w:t>
      </w:r>
      <w:r w:rsidR="00A84140">
        <w:rPr>
          <w:lang w:val="en-IE"/>
        </w:rPr>
        <w:t xml:space="preserve"> both</w:t>
      </w:r>
      <w:r w:rsidR="00833F99">
        <w:rPr>
          <w:lang w:val="en-IE"/>
        </w:rPr>
        <w:t xml:space="preserve"> 0</w:t>
      </w:r>
      <w:r w:rsidR="00A84140">
        <w:rPr>
          <w:lang w:val="en-IE"/>
        </w:rPr>
        <w:t>.</w:t>
      </w:r>
    </w:p>
    <w:p w14:paraId="795D5226" w14:textId="0641DCD9" w:rsidR="00A84140" w:rsidRPr="00B97B60" w:rsidRDefault="008F732A" w:rsidP="00A84140">
      <w:pPr>
        <w:rPr>
          <w:b/>
          <w:lang w:val="en-IE"/>
        </w:rPr>
      </w:pPr>
      <w:r>
        <w:rPr>
          <w:b/>
          <w:lang w:val="en-IE"/>
        </w:rPr>
        <w:t>3</w:t>
      </w:r>
      <w:r w:rsidR="00A84140" w:rsidRPr="00B97B60">
        <w:rPr>
          <w:b/>
          <w:lang w:val="en-IE"/>
        </w:rPr>
        <w:t>.</w:t>
      </w:r>
      <w:r w:rsidR="00A84140">
        <w:rPr>
          <w:b/>
          <w:lang w:val="en-IE"/>
        </w:rPr>
        <w:t xml:space="preserve">3.1: </w:t>
      </w:r>
      <w:r w:rsidR="00A84140">
        <w:rPr>
          <w:lang w:val="en-IE"/>
        </w:rPr>
        <w:t xml:space="preserve">While within the main menu after completing  Level 1, if the user selects the “score” button, High scores for Level 1 should contain a number and Level 2 should be 0 </w:t>
      </w:r>
    </w:p>
    <w:p w14:paraId="0C257BF0" w14:textId="350259BE" w:rsidR="00A84140" w:rsidRDefault="008F732A" w:rsidP="00A84140">
      <w:pPr>
        <w:rPr>
          <w:lang w:val="en-IE"/>
        </w:rPr>
      </w:pPr>
      <w:r>
        <w:rPr>
          <w:b/>
          <w:lang w:val="en-IE"/>
        </w:rPr>
        <w:t>3</w:t>
      </w:r>
      <w:r w:rsidR="00A84140" w:rsidRPr="00B97B60">
        <w:rPr>
          <w:b/>
          <w:lang w:val="en-IE"/>
        </w:rPr>
        <w:t>.</w:t>
      </w:r>
      <w:r w:rsidR="00A84140">
        <w:rPr>
          <w:b/>
          <w:lang w:val="en-IE"/>
        </w:rPr>
        <w:t xml:space="preserve">3.2: </w:t>
      </w:r>
      <w:r w:rsidR="00A84140">
        <w:rPr>
          <w:lang w:val="en-IE"/>
        </w:rPr>
        <w:t>While within the main menu after completing</w:t>
      </w:r>
      <w:r w:rsidR="00422CB9">
        <w:rPr>
          <w:lang w:val="en-IE"/>
        </w:rPr>
        <w:t xml:space="preserve"> Level 1 and Level 2</w:t>
      </w:r>
      <w:r w:rsidR="00A84140">
        <w:rPr>
          <w:lang w:val="en-IE"/>
        </w:rPr>
        <w:t xml:space="preserve">, if the user selects the “score” button, High scores for Level 1 and Level 2 should </w:t>
      </w:r>
      <w:r w:rsidR="00422CB9">
        <w:rPr>
          <w:lang w:val="en-IE"/>
        </w:rPr>
        <w:t>contain a figure above</w:t>
      </w:r>
      <w:r w:rsidR="00A84140">
        <w:rPr>
          <w:lang w:val="en-IE"/>
        </w:rPr>
        <w:t xml:space="preserve"> 0</w:t>
      </w:r>
      <w:r w:rsidR="00422CB9">
        <w:rPr>
          <w:lang w:val="en-IE"/>
        </w:rPr>
        <w:t>.</w:t>
      </w:r>
      <w:r w:rsidR="00A84140">
        <w:rPr>
          <w:lang w:val="en-IE"/>
        </w:rPr>
        <w:t xml:space="preserve"> </w:t>
      </w:r>
    </w:p>
    <w:p w14:paraId="38A04FCF" w14:textId="6A1A96A7" w:rsidR="005F21C6" w:rsidRPr="00B97B60" w:rsidRDefault="00D03CD8" w:rsidP="005F21C6">
      <w:pPr>
        <w:rPr>
          <w:b/>
          <w:lang w:val="en-IE"/>
        </w:rPr>
      </w:pPr>
      <w:r>
        <w:rPr>
          <w:b/>
          <w:lang w:val="en-IE"/>
        </w:rPr>
        <w:t>3</w:t>
      </w:r>
      <w:r w:rsidR="00A84140" w:rsidRPr="00B97B60">
        <w:rPr>
          <w:b/>
          <w:lang w:val="en-IE"/>
        </w:rPr>
        <w:t>.</w:t>
      </w:r>
      <w:r w:rsidR="00A84140">
        <w:rPr>
          <w:b/>
          <w:lang w:val="en-IE"/>
        </w:rPr>
        <w:t xml:space="preserve">3.3: </w:t>
      </w:r>
      <w:r w:rsidR="00A84140">
        <w:rPr>
          <w:lang w:val="en-IE"/>
        </w:rPr>
        <w:t xml:space="preserve">While within the </w:t>
      </w:r>
      <w:r>
        <w:rPr>
          <w:lang w:val="en-IE"/>
        </w:rPr>
        <w:t>score menu if the user selects “Back” button the user should be brought back to the main menu.</w:t>
      </w:r>
    </w:p>
    <w:p w14:paraId="79229748" w14:textId="5AF97098" w:rsidR="005F21C6" w:rsidRPr="00B97B60" w:rsidRDefault="00521ECD" w:rsidP="005F21C6">
      <w:pPr>
        <w:rPr>
          <w:b/>
          <w:lang w:val="en-IE"/>
        </w:rPr>
      </w:pPr>
      <w:r>
        <w:rPr>
          <w:b/>
          <w:lang w:val="en-IE"/>
        </w:rPr>
        <w:t>3</w:t>
      </w:r>
      <w:r w:rsidR="005F21C6" w:rsidRPr="00B97B60">
        <w:rPr>
          <w:b/>
          <w:lang w:val="en-IE"/>
        </w:rPr>
        <w:t>.</w:t>
      </w:r>
      <w:r>
        <w:rPr>
          <w:b/>
          <w:lang w:val="en-IE"/>
        </w:rPr>
        <w:t>4</w:t>
      </w:r>
      <w:r w:rsidR="005F21C6">
        <w:rPr>
          <w:b/>
          <w:lang w:val="en-IE"/>
        </w:rPr>
        <w:t xml:space="preserve">: </w:t>
      </w:r>
      <w:r w:rsidRPr="00521ECD">
        <w:rPr>
          <w:lang w:val="en-IE"/>
        </w:rPr>
        <w:t>While within the main menu, if the user selects the “Exit” button the game should stop running</w:t>
      </w:r>
    </w:p>
    <w:p w14:paraId="7115803C" w14:textId="6248E750" w:rsidR="00B97B60" w:rsidRDefault="00521ECD" w:rsidP="00B97B60">
      <w:pPr>
        <w:rPr>
          <w:lang w:val="en-IE"/>
        </w:rPr>
      </w:pPr>
      <w:r>
        <w:rPr>
          <w:b/>
          <w:lang w:val="en-IE"/>
        </w:rPr>
        <w:t>4</w:t>
      </w:r>
      <w:r w:rsidR="005F21C6" w:rsidRPr="00B97B60">
        <w:rPr>
          <w:b/>
          <w:lang w:val="en-IE"/>
        </w:rPr>
        <w:t>.0</w:t>
      </w:r>
      <w:r w:rsidR="005F21C6">
        <w:rPr>
          <w:b/>
          <w:lang w:val="en-IE"/>
        </w:rPr>
        <w:t xml:space="preserve">: </w:t>
      </w:r>
      <w:r>
        <w:rPr>
          <w:lang w:val="en-IE"/>
        </w:rPr>
        <w:t xml:space="preserve">Within </w:t>
      </w:r>
      <w:r w:rsidR="00641CB3">
        <w:rPr>
          <w:lang w:val="en-IE"/>
        </w:rPr>
        <w:t>a level,</w:t>
      </w:r>
      <w:r>
        <w:rPr>
          <w:lang w:val="en-IE"/>
        </w:rPr>
        <w:t xml:space="preserve"> if the user selects the “III” button a menu should appear and the game should pause.</w:t>
      </w:r>
    </w:p>
    <w:p w14:paraId="5E26ECCD" w14:textId="0020CCCB" w:rsidR="00521ECD" w:rsidRDefault="00521ECD" w:rsidP="00B97B60">
      <w:pPr>
        <w:rPr>
          <w:lang w:val="en-IE"/>
        </w:rPr>
      </w:pPr>
      <w:r w:rsidRPr="00521ECD">
        <w:rPr>
          <w:b/>
          <w:lang w:val="en-IE"/>
        </w:rPr>
        <w:t>4.1:</w:t>
      </w:r>
      <w:r>
        <w:rPr>
          <w:lang w:val="en-IE"/>
        </w:rPr>
        <w:t xml:space="preserve"> Within </w:t>
      </w:r>
      <w:r w:rsidR="00641CB3">
        <w:rPr>
          <w:lang w:val="en-IE"/>
        </w:rPr>
        <w:t>a level,</w:t>
      </w:r>
      <w:r>
        <w:rPr>
          <w:lang w:val="en-IE"/>
        </w:rPr>
        <w:t xml:space="preserve"> if the user selects the “Pause” button and then selects “Resume Game”</w:t>
      </w:r>
      <w:r w:rsidR="00F83D5F">
        <w:rPr>
          <w:lang w:val="en-IE"/>
        </w:rPr>
        <w:t xml:space="preserve"> from the pause menu</w:t>
      </w:r>
      <w:r>
        <w:rPr>
          <w:lang w:val="en-IE"/>
        </w:rPr>
        <w:t>, the game should then resume.</w:t>
      </w:r>
    </w:p>
    <w:p w14:paraId="56C73A9F" w14:textId="7E49C918" w:rsidR="00521ECD" w:rsidRDefault="00521ECD" w:rsidP="00521ECD">
      <w:pPr>
        <w:rPr>
          <w:lang w:val="en-IE"/>
        </w:rPr>
      </w:pPr>
      <w:r w:rsidRPr="00521ECD">
        <w:rPr>
          <w:b/>
          <w:lang w:val="en-IE"/>
        </w:rPr>
        <w:lastRenderedPageBreak/>
        <w:t>4.</w:t>
      </w:r>
      <w:r>
        <w:rPr>
          <w:b/>
          <w:lang w:val="en-IE"/>
        </w:rPr>
        <w:t>2</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Save</w:t>
      </w:r>
      <w:r>
        <w:rPr>
          <w:lang w:val="en-IE"/>
        </w:rPr>
        <w:t>”</w:t>
      </w:r>
      <w:r w:rsidR="00F83D5F">
        <w:rPr>
          <w:lang w:val="en-IE"/>
        </w:rPr>
        <w:t xml:space="preserve"> from the pause menu</w:t>
      </w:r>
      <w:r>
        <w:rPr>
          <w:lang w:val="en-IE"/>
        </w:rPr>
        <w:t xml:space="preserve">, the game should </w:t>
      </w:r>
      <w:r w:rsidR="00F83D5F">
        <w:rPr>
          <w:lang w:val="en-IE"/>
        </w:rPr>
        <w:t>save</w:t>
      </w:r>
      <w:r>
        <w:rPr>
          <w:lang w:val="en-IE"/>
        </w:rPr>
        <w:t>.</w:t>
      </w:r>
    </w:p>
    <w:p w14:paraId="686F3B87" w14:textId="48BF417B" w:rsidR="00521ECD" w:rsidRDefault="00521ECD" w:rsidP="00521ECD">
      <w:pPr>
        <w:rPr>
          <w:lang w:val="en-IE"/>
        </w:rPr>
      </w:pPr>
      <w:r w:rsidRPr="00521ECD">
        <w:rPr>
          <w:b/>
          <w:lang w:val="en-IE"/>
        </w:rPr>
        <w:t>4.</w:t>
      </w:r>
      <w:r w:rsidR="00F83D5F">
        <w:rPr>
          <w:b/>
          <w:lang w:val="en-IE"/>
        </w:rPr>
        <w:t>3</w:t>
      </w:r>
      <w:r w:rsidRPr="00521ECD">
        <w:rPr>
          <w:b/>
          <w:lang w:val="en-IE"/>
        </w:rPr>
        <w:t>:</w:t>
      </w:r>
      <w:r>
        <w:rPr>
          <w:lang w:val="en-IE"/>
        </w:rPr>
        <w:t xml:space="preserve"> Within </w:t>
      </w:r>
      <w:r w:rsidR="00641CB3">
        <w:rPr>
          <w:lang w:val="en-IE"/>
        </w:rPr>
        <w:t>a level,</w:t>
      </w:r>
      <w:r>
        <w:rPr>
          <w:lang w:val="en-IE"/>
        </w:rPr>
        <w:t xml:space="preserve"> if the user selects the “Pause” button and then selects “</w:t>
      </w:r>
      <w:r w:rsidR="00F83D5F">
        <w:rPr>
          <w:lang w:val="en-IE"/>
        </w:rPr>
        <w:t>Exit</w:t>
      </w:r>
      <w:r>
        <w:rPr>
          <w:lang w:val="en-IE"/>
        </w:rPr>
        <w:t>”</w:t>
      </w:r>
      <w:r w:rsidR="00F83D5F">
        <w:rPr>
          <w:lang w:val="en-IE"/>
        </w:rPr>
        <w:t xml:space="preserve"> from the pause menu</w:t>
      </w:r>
      <w:r>
        <w:rPr>
          <w:lang w:val="en-IE"/>
        </w:rPr>
        <w:t xml:space="preserve">, the </w:t>
      </w:r>
      <w:r w:rsidR="00F83D5F">
        <w:rPr>
          <w:lang w:val="en-IE"/>
        </w:rPr>
        <w:t>user should be directed back to the main menu</w:t>
      </w:r>
      <w:r>
        <w:rPr>
          <w:lang w:val="en-IE"/>
        </w:rPr>
        <w:t>.</w:t>
      </w:r>
    </w:p>
    <w:p w14:paraId="1B97E7E5" w14:textId="4B6D3574" w:rsidR="00D273FB" w:rsidRDefault="00641CB3" w:rsidP="00B97B60">
      <w:pPr>
        <w:rPr>
          <w:lang w:val="en-IE"/>
        </w:rPr>
      </w:pPr>
      <w:r w:rsidRPr="00641CB3">
        <w:rPr>
          <w:b/>
          <w:lang w:val="en-IE"/>
        </w:rPr>
        <w:t>5</w:t>
      </w:r>
      <w:r w:rsidR="00D273FB" w:rsidRPr="00641CB3">
        <w:rPr>
          <w:b/>
          <w:lang w:val="en-IE"/>
        </w:rPr>
        <w:t>.0:</w:t>
      </w:r>
      <w:r w:rsidR="00D273FB">
        <w:rPr>
          <w:lang w:val="en-IE"/>
        </w:rPr>
        <w:t xml:space="preserve"> While within a level, if the user presses Left keyboard arrow button the player should start moving to the left of the screen.</w:t>
      </w:r>
    </w:p>
    <w:p w14:paraId="0855CE84" w14:textId="57CC43F7" w:rsidR="00D273FB" w:rsidRPr="00521ECD" w:rsidRDefault="00641CB3" w:rsidP="00D273FB">
      <w:pPr>
        <w:rPr>
          <w:lang w:val="en-IE"/>
        </w:rPr>
      </w:pPr>
      <w:r w:rsidRPr="00641CB3">
        <w:rPr>
          <w:b/>
          <w:lang w:val="en-IE"/>
        </w:rPr>
        <w:t>5</w:t>
      </w:r>
      <w:r w:rsidR="00D273FB" w:rsidRPr="00641CB3">
        <w:rPr>
          <w:b/>
          <w:lang w:val="en-IE"/>
        </w:rPr>
        <w:t>.1:</w:t>
      </w:r>
      <w:r w:rsidR="00D273FB">
        <w:rPr>
          <w:lang w:val="en-IE"/>
        </w:rPr>
        <w:t xml:space="preserve"> While within a level, if the user presses Right keyboard arrow button the player should start moving to the right of the screen.</w:t>
      </w:r>
    </w:p>
    <w:p w14:paraId="5C5EF4A0" w14:textId="37DC2B02" w:rsidR="00D273FB" w:rsidRDefault="00641CB3" w:rsidP="00B97B60">
      <w:pPr>
        <w:rPr>
          <w:lang w:val="en-IE"/>
        </w:rPr>
      </w:pPr>
      <w:r w:rsidRPr="00641CB3">
        <w:rPr>
          <w:b/>
          <w:lang w:val="en-IE"/>
        </w:rPr>
        <w:t>5</w:t>
      </w:r>
      <w:r w:rsidR="00D273FB" w:rsidRPr="00641CB3">
        <w:rPr>
          <w:b/>
          <w:lang w:val="en-IE"/>
        </w:rPr>
        <w:t>.</w:t>
      </w:r>
      <w:r>
        <w:rPr>
          <w:b/>
          <w:lang w:val="en-IE"/>
        </w:rPr>
        <w:t>2</w:t>
      </w:r>
      <w:r w:rsidR="00D273FB" w:rsidRPr="00641CB3">
        <w:rPr>
          <w:b/>
          <w:lang w:val="en-IE"/>
        </w:rPr>
        <w:t>:</w:t>
      </w:r>
      <w:r w:rsidR="00D273FB">
        <w:rPr>
          <w:lang w:val="en-IE"/>
        </w:rPr>
        <w:t xml:space="preserve"> While within a level, if the user presses </w:t>
      </w:r>
      <w:r>
        <w:rPr>
          <w:lang w:val="en-IE"/>
        </w:rPr>
        <w:t>spacebar</w:t>
      </w:r>
      <w:r w:rsidR="00D273FB">
        <w:rPr>
          <w:lang w:val="en-IE"/>
        </w:rPr>
        <w:t xml:space="preserve"> button the player should </w:t>
      </w:r>
      <w:r>
        <w:rPr>
          <w:lang w:val="en-IE"/>
        </w:rPr>
        <w:t>jump into the air</w:t>
      </w:r>
      <w:r w:rsidR="00D273FB">
        <w:rPr>
          <w:lang w:val="en-IE"/>
        </w:rPr>
        <w:t>.</w:t>
      </w:r>
    </w:p>
    <w:p w14:paraId="146AC75E" w14:textId="16136E9F" w:rsidR="00641CB3" w:rsidRDefault="00641CB3" w:rsidP="00B97B60">
      <w:pPr>
        <w:rPr>
          <w:lang w:val="en-IE"/>
        </w:rPr>
      </w:pPr>
      <w:r>
        <w:rPr>
          <w:b/>
          <w:lang w:val="en-IE"/>
        </w:rPr>
        <w:t>5.3:</w:t>
      </w:r>
      <w:r>
        <w:rPr>
          <w:lang w:val="en-IE"/>
        </w:rPr>
        <w:t xml:space="preserve"> While within a level, if the user presses the right keyboard arrow button </w:t>
      </w:r>
      <w:r w:rsidR="00C15039">
        <w:rPr>
          <w:lang w:val="en-IE"/>
        </w:rPr>
        <w:t>and then presses the spacebar the player should jump while moving to the right.</w:t>
      </w:r>
    </w:p>
    <w:p w14:paraId="02878A5B" w14:textId="6D3CC310" w:rsidR="00C15039" w:rsidRDefault="00C15039" w:rsidP="00B97B60">
      <w:pPr>
        <w:rPr>
          <w:lang w:val="en-IE"/>
        </w:rPr>
      </w:pPr>
      <w:r>
        <w:rPr>
          <w:b/>
          <w:lang w:val="en-IE"/>
        </w:rPr>
        <w:t xml:space="preserve">6.0: </w:t>
      </w:r>
      <w:r>
        <w:rPr>
          <w:lang w:val="en-IE"/>
        </w:rPr>
        <w:t>The player should be able to walk through a platform.</w:t>
      </w:r>
    </w:p>
    <w:p w14:paraId="1D897DAA" w14:textId="792B45DD" w:rsidR="00C15039" w:rsidRDefault="00C15039" w:rsidP="00B97B60">
      <w:pPr>
        <w:rPr>
          <w:lang w:val="en-IE"/>
        </w:rPr>
      </w:pPr>
      <w:r>
        <w:rPr>
          <w:b/>
          <w:lang w:val="en-IE"/>
        </w:rPr>
        <w:t>6.1:</w:t>
      </w:r>
      <w:r>
        <w:rPr>
          <w:lang w:val="en-IE"/>
        </w:rPr>
        <w:t xml:space="preserve"> The player should be able to jump onto a platform.</w:t>
      </w:r>
    </w:p>
    <w:p w14:paraId="208A46E7" w14:textId="64443476" w:rsidR="00C15039" w:rsidRDefault="00C15039" w:rsidP="00B97B60">
      <w:pPr>
        <w:rPr>
          <w:lang w:val="en-IE"/>
        </w:rPr>
      </w:pPr>
      <w:r>
        <w:rPr>
          <w:b/>
          <w:lang w:val="en-IE"/>
        </w:rPr>
        <w:t>6.2:</w:t>
      </w:r>
      <w:r>
        <w:rPr>
          <w:lang w:val="en-IE"/>
        </w:rPr>
        <w:t xml:space="preserve"> The player should be able to jump on a moving platform.</w:t>
      </w:r>
    </w:p>
    <w:p w14:paraId="4A4F4B0F" w14:textId="5B13646F" w:rsidR="00C15039" w:rsidRDefault="00C15039" w:rsidP="00B97B60">
      <w:pPr>
        <w:rPr>
          <w:lang w:val="en-IE"/>
        </w:rPr>
      </w:pPr>
      <w:r w:rsidRPr="00C15039">
        <w:rPr>
          <w:b/>
          <w:lang w:val="en-IE"/>
        </w:rPr>
        <w:t>7.0:</w:t>
      </w:r>
      <w:r>
        <w:rPr>
          <w:lang w:val="en-IE"/>
        </w:rPr>
        <w:t xml:space="preserve"> The player should be able to collect one of the food items by moving into it.</w:t>
      </w:r>
    </w:p>
    <w:p w14:paraId="1200E5AC" w14:textId="34D174DE" w:rsidR="00C15039" w:rsidRDefault="00C15039" w:rsidP="00B97B60">
      <w:pPr>
        <w:rPr>
          <w:lang w:val="en-IE"/>
        </w:rPr>
      </w:pPr>
      <w:r w:rsidRPr="00C15039">
        <w:rPr>
          <w:b/>
          <w:lang w:val="en-IE"/>
        </w:rPr>
        <w:t>7.1:</w:t>
      </w:r>
      <w:r>
        <w:rPr>
          <w:lang w:val="en-IE"/>
        </w:rPr>
        <w:t xml:space="preserve"> If the player collects a good food item the score at the top should increment by 100</w:t>
      </w:r>
      <w:r w:rsidR="00DE13E1">
        <w:rPr>
          <w:lang w:val="en-IE"/>
        </w:rPr>
        <w:t xml:space="preserve"> and if the players health is low the health should increase</w:t>
      </w:r>
      <w:r>
        <w:rPr>
          <w:lang w:val="en-IE"/>
        </w:rPr>
        <w:t>.</w:t>
      </w:r>
    </w:p>
    <w:p w14:paraId="47210F31" w14:textId="0E1A1A8D" w:rsidR="00C15039" w:rsidRDefault="00C15039" w:rsidP="00C15039">
      <w:pPr>
        <w:rPr>
          <w:lang w:val="en-IE"/>
        </w:rPr>
      </w:pPr>
      <w:r w:rsidRPr="00C15039">
        <w:rPr>
          <w:b/>
          <w:lang w:val="en-IE"/>
        </w:rPr>
        <w:t>7.2:</w:t>
      </w:r>
      <w:r>
        <w:rPr>
          <w:lang w:val="en-IE"/>
        </w:rPr>
        <w:t xml:space="preserve"> If the player collects a bad food item the score at the top should decrement by 100</w:t>
      </w:r>
      <w:r w:rsidR="0024488F">
        <w:rPr>
          <w:lang w:val="en-IE"/>
        </w:rPr>
        <w:t xml:space="preserve"> and the </w:t>
      </w:r>
      <w:r w:rsidR="00DE13E1">
        <w:rPr>
          <w:lang w:val="en-IE"/>
        </w:rPr>
        <w:t>players life should decrease</w:t>
      </w:r>
      <w:r>
        <w:rPr>
          <w:lang w:val="en-IE"/>
        </w:rPr>
        <w:t>.</w:t>
      </w:r>
    </w:p>
    <w:p w14:paraId="6D127B66" w14:textId="75B61C46" w:rsidR="00DF717C" w:rsidRDefault="00DF717C" w:rsidP="00C15039">
      <w:pPr>
        <w:rPr>
          <w:lang w:val="en-IE"/>
        </w:rPr>
      </w:pPr>
      <w:r w:rsidRPr="00C037A5">
        <w:rPr>
          <w:b/>
          <w:lang w:val="en-IE"/>
        </w:rPr>
        <w:t>8.0:</w:t>
      </w:r>
      <w:r>
        <w:rPr>
          <w:lang w:val="en-IE"/>
        </w:rPr>
        <w:t xml:space="preserve"> If the player falls into water the player should be respawned to the start of the level. One </w:t>
      </w:r>
      <w:r w:rsidR="00A47C8A">
        <w:rPr>
          <w:lang w:val="en-IE"/>
        </w:rPr>
        <w:t>life</w:t>
      </w:r>
      <w:r>
        <w:rPr>
          <w:lang w:val="en-IE"/>
        </w:rPr>
        <w:t xml:space="preserve"> should then be removed.</w:t>
      </w:r>
    </w:p>
    <w:p w14:paraId="79A678F7" w14:textId="12CFC011" w:rsidR="00DF717C" w:rsidRDefault="00DF717C" w:rsidP="00C15039">
      <w:pPr>
        <w:rPr>
          <w:lang w:val="en-IE"/>
        </w:rPr>
      </w:pPr>
      <w:r w:rsidRPr="00C037A5">
        <w:rPr>
          <w:b/>
          <w:lang w:val="en-IE"/>
        </w:rPr>
        <w:t>8.1:</w:t>
      </w:r>
      <w:r>
        <w:rPr>
          <w:lang w:val="en-IE"/>
        </w:rPr>
        <w:t xml:space="preserve"> If the player falls into water and has only one </w:t>
      </w:r>
      <w:r w:rsidR="00A47C8A">
        <w:rPr>
          <w:lang w:val="en-IE"/>
        </w:rPr>
        <w:t>life</w:t>
      </w:r>
      <w:r>
        <w:rPr>
          <w:lang w:val="en-IE"/>
        </w:rPr>
        <w:t xml:space="preserve">, a </w:t>
      </w:r>
      <w:r w:rsidR="00873A0C">
        <w:rPr>
          <w:lang w:val="en-IE"/>
        </w:rPr>
        <w:t>dialog</w:t>
      </w:r>
      <w:r>
        <w:rPr>
          <w:lang w:val="en-IE"/>
        </w:rPr>
        <w:t xml:space="preserve"> box should appear informing the user </w:t>
      </w:r>
      <w:r w:rsidR="00873A0C">
        <w:rPr>
          <w:lang w:val="en-IE"/>
        </w:rPr>
        <w:t>that the game is over</w:t>
      </w:r>
      <w:r>
        <w:rPr>
          <w:lang w:val="en-IE"/>
        </w:rPr>
        <w:t>.</w:t>
      </w:r>
    </w:p>
    <w:p w14:paraId="5C678E68" w14:textId="6DAAE537" w:rsidR="00873A0C" w:rsidRDefault="00873A0C" w:rsidP="00C15039">
      <w:pPr>
        <w:rPr>
          <w:lang w:val="en-IE"/>
        </w:rPr>
      </w:pPr>
      <w:r w:rsidRPr="00C037A5">
        <w:rPr>
          <w:b/>
          <w:lang w:val="en-IE"/>
        </w:rPr>
        <w:t>8.2:</w:t>
      </w:r>
      <w:r>
        <w:rPr>
          <w:lang w:val="en-IE"/>
        </w:rPr>
        <w:t xml:space="preserve"> If the user collects to many of the</w:t>
      </w:r>
      <w:r w:rsidR="004B53B5">
        <w:rPr>
          <w:lang w:val="en-IE"/>
        </w:rPr>
        <w:t xml:space="preserve"> bad foods the player will die and be respawned to the start of the game. </w:t>
      </w:r>
    </w:p>
    <w:p w14:paraId="063E0091" w14:textId="77777777" w:rsidR="00C037A5" w:rsidRDefault="004B53B5" w:rsidP="00C15039">
      <w:pPr>
        <w:rPr>
          <w:lang w:val="en-IE"/>
        </w:rPr>
      </w:pPr>
      <w:r w:rsidRPr="00C037A5">
        <w:rPr>
          <w:b/>
          <w:lang w:val="en-IE"/>
        </w:rPr>
        <w:t>9.0:</w:t>
      </w:r>
      <w:r>
        <w:rPr>
          <w:lang w:val="en-IE"/>
        </w:rPr>
        <w:t xml:space="preserve"> If the user walks in</w:t>
      </w:r>
      <w:r w:rsidR="00C037A5">
        <w:rPr>
          <w:lang w:val="en-IE"/>
        </w:rPr>
        <w:t>to</w:t>
      </w:r>
      <w:r>
        <w:rPr>
          <w:lang w:val="en-IE"/>
        </w:rPr>
        <w:t xml:space="preserve"> a checkpoint</w:t>
      </w:r>
      <w:r w:rsidR="00C037A5">
        <w:rPr>
          <w:lang w:val="en-IE"/>
        </w:rPr>
        <w:t xml:space="preserve"> the checkpoint should change colour.</w:t>
      </w:r>
    </w:p>
    <w:p w14:paraId="6FE8B5C0" w14:textId="0BC7B4EA" w:rsidR="004B53B5" w:rsidRDefault="00C037A5" w:rsidP="00C15039">
      <w:pPr>
        <w:rPr>
          <w:lang w:val="en-IE"/>
        </w:rPr>
      </w:pPr>
      <w:r w:rsidRPr="00C037A5">
        <w:rPr>
          <w:b/>
          <w:lang w:val="en-IE"/>
        </w:rPr>
        <w:t>9.1:</w:t>
      </w:r>
      <w:r>
        <w:rPr>
          <w:lang w:val="en-IE"/>
        </w:rPr>
        <w:t xml:space="preserve"> If the user walks into a checkpoint and then falls into the water the player should then be respawned to the checkpoint.</w:t>
      </w:r>
      <w:r w:rsidR="004B53B5">
        <w:rPr>
          <w:lang w:val="en-IE"/>
        </w:rPr>
        <w:t xml:space="preserve"> </w:t>
      </w:r>
    </w:p>
    <w:p w14:paraId="454867AE" w14:textId="59B55922" w:rsidR="00C037A5" w:rsidRDefault="00C037A5" w:rsidP="00C15039">
      <w:pPr>
        <w:rPr>
          <w:lang w:val="en-IE"/>
        </w:rPr>
      </w:pPr>
      <w:r w:rsidRPr="00515A0C">
        <w:rPr>
          <w:b/>
          <w:lang w:val="en-IE"/>
        </w:rPr>
        <w:t>10.0:</w:t>
      </w:r>
      <w:r>
        <w:rPr>
          <w:lang w:val="en-IE"/>
        </w:rPr>
        <w:t xml:space="preserve"> If the user completes level 1, a dialog box should appear informing the user.</w:t>
      </w:r>
    </w:p>
    <w:p w14:paraId="4199DF87" w14:textId="172FB702" w:rsidR="00C15039" w:rsidRPr="00C15039" w:rsidRDefault="00515A0C" w:rsidP="00B97B60">
      <w:pPr>
        <w:rPr>
          <w:lang w:val="en-IE"/>
        </w:rPr>
      </w:pPr>
      <w:r w:rsidRPr="00515A0C">
        <w:rPr>
          <w:b/>
          <w:lang w:val="en-IE"/>
        </w:rPr>
        <w:t>10.1:</w:t>
      </w:r>
      <w:r>
        <w:rPr>
          <w:lang w:val="en-IE"/>
        </w:rPr>
        <w:t xml:space="preserve"> If the user completes level 2, a dialog box should appear informing the user that the game is over. </w:t>
      </w:r>
    </w:p>
    <w:p w14:paraId="600B4D24" w14:textId="341B0776" w:rsidR="00B97B60" w:rsidRDefault="00B97B60" w:rsidP="00B97B60">
      <w:pPr>
        <w:pStyle w:val="Heading1"/>
        <w:rPr>
          <w:lang w:val="en-IE"/>
        </w:rPr>
      </w:pPr>
      <w:r>
        <w:rPr>
          <w:lang w:val="en-IE"/>
        </w:rPr>
        <w:lastRenderedPageBreak/>
        <w:t>Test Plan</w:t>
      </w:r>
      <w:bookmarkStart w:id="0" w:name="_GoBack"/>
      <w:bookmarkEnd w:id="0"/>
    </w:p>
    <w:p w14:paraId="0BFA052C" w14:textId="1A17DBC4" w:rsidR="00782F6A" w:rsidRPr="00782F6A" w:rsidRDefault="00E04381" w:rsidP="00782F6A">
      <w:pPr>
        <w:rPr>
          <w:lang w:val="en-IE"/>
        </w:rPr>
      </w:pPr>
      <w:r>
        <w:rPr>
          <w:noProof/>
          <w:lang w:val="en-IE"/>
        </w:rPr>
        <w:drawing>
          <wp:inline distT="0" distB="0" distL="0" distR="0" wp14:anchorId="53C6A06E" wp14:editId="60CBDEDA">
            <wp:extent cx="5943600" cy="2075815"/>
            <wp:effectExtent l="0" t="0" r="0" b="6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r>
        <w:rPr>
          <w:noProof/>
          <w:lang w:val="en-IE"/>
        </w:rPr>
        <w:drawing>
          <wp:inline distT="0" distB="0" distL="0" distR="0" wp14:anchorId="166E0153" wp14:editId="220B5AF1">
            <wp:extent cx="5943600" cy="20586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058670"/>
                    </a:xfrm>
                    <a:prstGeom prst="rect">
                      <a:avLst/>
                    </a:prstGeom>
                  </pic:spPr>
                </pic:pic>
              </a:graphicData>
            </a:graphic>
          </wp:inline>
        </w:drawing>
      </w:r>
      <w:r>
        <w:rPr>
          <w:noProof/>
          <w:lang w:val="en-IE"/>
        </w:rPr>
        <w:drawing>
          <wp:inline distT="0" distB="0" distL="0" distR="0" wp14:anchorId="5B7588AF" wp14:editId="1A3AC863">
            <wp:extent cx="5943600" cy="2017395"/>
            <wp:effectExtent l="0" t="0" r="0" b="190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_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lastRenderedPageBreak/>
        <w:drawing>
          <wp:inline distT="0" distB="0" distL="0" distR="0" wp14:anchorId="4EB84360" wp14:editId="44A52B49">
            <wp:extent cx="5943600" cy="2018030"/>
            <wp:effectExtent l="0" t="0" r="0" b="127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_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r>
        <w:rPr>
          <w:noProof/>
          <w:lang w:val="en-IE"/>
        </w:rPr>
        <w:drawing>
          <wp:inline distT="0" distB="0" distL="0" distR="0" wp14:anchorId="38594831" wp14:editId="17767F40">
            <wp:extent cx="5943600" cy="201739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_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r>
        <w:rPr>
          <w:noProof/>
          <w:lang w:val="en-IE"/>
        </w:rPr>
        <w:drawing>
          <wp:inline distT="0" distB="0" distL="0" distR="0" wp14:anchorId="1FB7013B" wp14:editId="1E8919DC">
            <wp:extent cx="5943600" cy="1824990"/>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ap_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24990"/>
                    </a:xfrm>
                    <a:prstGeom prst="rect">
                      <a:avLst/>
                    </a:prstGeom>
                  </pic:spPr>
                </pic:pic>
              </a:graphicData>
            </a:graphic>
          </wp:inline>
        </w:drawing>
      </w:r>
      <w:r>
        <w:rPr>
          <w:noProof/>
          <w:lang w:val="en-IE"/>
        </w:rPr>
        <w:drawing>
          <wp:inline distT="0" distB="0" distL="0" distR="0" wp14:anchorId="20569BD6" wp14:editId="6F670863">
            <wp:extent cx="5943600" cy="784225"/>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_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784225"/>
                    </a:xfrm>
                    <a:prstGeom prst="rect">
                      <a:avLst/>
                    </a:prstGeom>
                  </pic:spPr>
                </pic:pic>
              </a:graphicData>
            </a:graphic>
          </wp:inline>
        </w:drawing>
      </w:r>
    </w:p>
    <w:sectPr w:rsidR="00782F6A" w:rsidRPr="00782F6A"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9A5FC" w14:textId="77777777" w:rsidR="009A29FF" w:rsidRDefault="009A29FF" w:rsidP="00855982">
      <w:pPr>
        <w:spacing w:after="0" w:line="240" w:lineRule="auto"/>
      </w:pPr>
      <w:r>
        <w:separator/>
      </w:r>
    </w:p>
  </w:endnote>
  <w:endnote w:type="continuationSeparator" w:id="0">
    <w:p w14:paraId="74238F7B" w14:textId="77777777" w:rsidR="009A29FF" w:rsidRDefault="009A29F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822BB4C" w14:textId="77777777" w:rsidR="00930170" w:rsidRDefault="0093017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69BED" w14:textId="77777777" w:rsidR="009A29FF" w:rsidRDefault="009A29FF" w:rsidP="00855982">
      <w:pPr>
        <w:spacing w:after="0" w:line="240" w:lineRule="auto"/>
      </w:pPr>
      <w:r>
        <w:separator/>
      </w:r>
    </w:p>
  </w:footnote>
  <w:footnote w:type="continuationSeparator" w:id="0">
    <w:p w14:paraId="62331315" w14:textId="77777777" w:rsidR="009A29FF" w:rsidRDefault="009A29F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E06B40"/>
    <w:multiLevelType w:val="hybridMultilevel"/>
    <w:tmpl w:val="6BA2AFCA"/>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D718E2"/>
    <w:multiLevelType w:val="hybridMultilevel"/>
    <w:tmpl w:val="7CE4B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8EA46B0"/>
    <w:multiLevelType w:val="hybridMultilevel"/>
    <w:tmpl w:val="2F3A299E"/>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9" w15:restartNumberingAfterBreak="0">
    <w:nsid w:val="371F5A1C"/>
    <w:multiLevelType w:val="hybridMultilevel"/>
    <w:tmpl w:val="2E94699C"/>
    <w:lvl w:ilvl="0" w:tplc="1809000F">
      <w:start w:val="1"/>
      <w:numFmt w:val="decimal"/>
      <w:lvlText w:val="%1."/>
      <w:lvlJc w:val="left"/>
      <w:pPr>
        <w:ind w:left="770" w:hanging="360"/>
      </w:pPr>
      <w:rPr>
        <w:rFonts w:hint="default"/>
      </w:rPr>
    </w:lvl>
    <w:lvl w:ilvl="1" w:tplc="18090001">
      <w:start w:val="1"/>
      <w:numFmt w:val="bullet"/>
      <w:lvlText w:val=""/>
      <w:lvlJc w:val="left"/>
      <w:pPr>
        <w:ind w:left="1490" w:hanging="360"/>
      </w:pPr>
      <w:rPr>
        <w:rFonts w:ascii="Symbol" w:hAnsi="Symbol" w:hint="default"/>
      </w:r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abstractNum w:abstractNumId="20" w15:restartNumberingAfterBreak="0">
    <w:nsid w:val="3CA70737"/>
    <w:multiLevelType w:val="hybridMultilevel"/>
    <w:tmpl w:val="E3061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60205D"/>
    <w:multiLevelType w:val="hybridMultilevel"/>
    <w:tmpl w:val="92E02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D0229B8"/>
    <w:multiLevelType w:val="hybridMultilevel"/>
    <w:tmpl w:val="760E5F18"/>
    <w:lvl w:ilvl="0" w:tplc="1809000F">
      <w:start w:val="1"/>
      <w:numFmt w:val="decimal"/>
      <w:lvlText w:val="%1."/>
      <w:lvlJc w:val="left"/>
      <w:pPr>
        <w:ind w:left="770" w:hanging="360"/>
      </w:pPr>
    </w:lvl>
    <w:lvl w:ilvl="1" w:tplc="18090019" w:tentative="1">
      <w:start w:val="1"/>
      <w:numFmt w:val="lowerLetter"/>
      <w:lvlText w:val="%2."/>
      <w:lvlJc w:val="left"/>
      <w:pPr>
        <w:ind w:left="1490" w:hanging="360"/>
      </w:pPr>
    </w:lvl>
    <w:lvl w:ilvl="2" w:tplc="1809001B" w:tentative="1">
      <w:start w:val="1"/>
      <w:numFmt w:val="lowerRoman"/>
      <w:lvlText w:val="%3."/>
      <w:lvlJc w:val="right"/>
      <w:pPr>
        <w:ind w:left="2210" w:hanging="180"/>
      </w:pPr>
    </w:lvl>
    <w:lvl w:ilvl="3" w:tplc="1809000F" w:tentative="1">
      <w:start w:val="1"/>
      <w:numFmt w:val="decimal"/>
      <w:lvlText w:val="%4."/>
      <w:lvlJc w:val="left"/>
      <w:pPr>
        <w:ind w:left="2930" w:hanging="360"/>
      </w:pPr>
    </w:lvl>
    <w:lvl w:ilvl="4" w:tplc="18090019" w:tentative="1">
      <w:start w:val="1"/>
      <w:numFmt w:val="lowerLetter"/>
      <w:lvlText w:val="%5."/>
      <w:lvlJc w:val="left"/>
      <w:pPr>
        <w:ind w:left="3650" w:hanging="360"/>
      </w:pPr>
    </w:lvl>
    <w:lvl w:ilvl="5" w:tplc="1809001B" w:tentative="1">
      <w:start w:val="1"/>
      <w:numFmt w:val="lowerRoman"/>
      <w:lvlText w:val="%6."/>
      <w:lvlJc w:val="right"/>
      <w:pPr>
        <w:ind w:left="4370" w:hanging="180"/>
      </w:pPr>
    </w:lvl>
    <w:lvl w:ilvl="6" w:tplc="1809000F" w:tentative="1">
      <w:start w:val="1"/>
      <w:numFmt w:val="decimal"/>
      <w:lvlText w:val="%7."/>
      <w:lvlJc w:val="left"/>
      <w:pPr>
        <w:ind w:left="5090" w:hanging="360"/>
      </w:pPr>
    </w:lvl>
    <w:lvl w:ilvl="7" w:tplc="18090019" w:tentative="1">
      <w:start w:val="1"/>
      <w:numFmt w:val="lowerLetter"/>
      <w:lvlText w:val="%8."/>
      <w:lvlJc w:val="left"/>
      <w:pPr>
        <w:ind w:left="5810" w:hanging="360"/>
      </w:pPr>
    </w:lvl>
    <w:lvl w:ilvl="8" w:tplc="1809001B" w:tentative="1">
      <w:start w:val="1"/>
      <w:numFmt w:val="lowerRoman"/>
      <w:lvlText w:val="%9."/>
      <w:lvlJc w:val="right"/>
      <w:pPr>
        <w:ind w:left="653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2"/>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14"/>
  </w:num>
  <w:num w:numId="32">
    <w:abstractNumId w:val="19"/>
  </w:num>
  <w:num w:numId="33">
    <w:abstractNumId w:val="17"/>
  </w:num>
  <w:num w:numId="34">
    <w:abstractNumId w:val="23"/>
  </w:num>
  <w:num w:numId="35">
    <w:abstractNumId w:val="1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7D"/>
    <w:rsid w:val="00015D79"/>
    <w:rsid w:val="0003742F"/>
    <w:rsid w:val="00064ED4"/>
    <w:rsid w:val="00086F9A"/>
    <w:rsid w:val="00125D1A"/>
    <w:rsid w:val="001A2163"/>
    <w:rsid w:val="001D4362"/>
    <w:rsid w:val="001E53CF"/>
    <w:rsid w:val="0024488F"/>
    <w:rsid w:val="00256895"/>
    <w:rsid w:val="00267852"/>
    <w:rsid w:val="002D10F4"/>
    <w:rsid w:val="002F3E91"/>
    <w:rsid w:val="0030418A"/>
    <w:rsid w:val="00422CB9"/>
    <w:rsid w:val="004B0DAE"/>
    <w:rsid w:val="004B53B5"/>
    <w:rsid w:val="00515A0C"/>
    <w:rsid w:val="00521ECD"/>
    <w:rsid w:val="00531C5B"/>
    <w:rsid w:val="00586521"/>
    <w:rsid w:val="005F21C6"/>
    <w:rsid w:val="005F62E8"/>
    <w:rsid w:val="00637876"/>
    <w:rsid w:val="00641CB3"/>
    <w:rsid w:val="0069116E"/>
    <w:rsid w:val="006B6E2E"/>
    <w:rsid w:val="00782F6A"/>
    <w:rsid w:val="007833A7"/>
    <w:rsid w:val="00833F99"/>
    <w:rsid w:val="00855982"/>
    <w:rsid w:val="00873A0C"/>
    <w:rsid w:val="008B407D"/>
    <w:rsid w:val="008D7CC7"/>
    <w:rsid w:val="008F732A"/>
    <w:rsid w:val="00930170"/>
    <w:rsid w:val="00984FD3"/>
    <w:rsid w:val="009A29FF"/>
    <w:rsid w:val="009D2788"/>
    <w:rsid w:val="00A10484"/>
    <w:rsid w:val="00A31AB5"/>
    <w:rsid w:val="00A4065D"/>
    <w:rsid w:val="00A427EE"/>
    <w:rsid w:val="00A46406"/>
    <w:rsid w:val="00A47C8A"/>
    <w:rsid w:val="00A5007D"/>
    <w:rsid w:val="00A57B1A"/>
    <w:rsid w:val="00A84140"/>
    <w:rsid w:val="00AB1072"/>
    <w:rsid w:val="00AC4C65"/>
    <w:rsid w:val="00B40530"/>
    <w:rsid w:val="00B97B60"/>
    <w:rsid w:val="00C037A5"/>
    <w:rsid w:val="00C12CDB"/>
    <w:rsid w:val="00C15039"/>
    <w:rsid w:val="00CC4610"/>
    <w:rsid w:val="00CF68AE"/>
    <w:rsid w:val="00D03CD8"/>
    <w:rsid w:val="00D273FB"/>
    <w:rsid w:val="00D91256"/>
    <w:rsid w:val="00DC4DA0"/>
    <w:rsid w:val="00DD2A03"/>
    <w:rsid w:val="00DE13E1"/>
    <w:rsid w:val="00DF717C"/>
    <w:rsid w:val="00E04381"/>
    <w:rsid w:val="00E97CD4"/>
    <w:rsid w:val="00ED280A"/>
    <w:rsid w:val="00EF77E3"/>
    <w:rsid w:val="00F02D69"/>
    <w:rsid w:val="00F415CF"/>
    <w:rsid w:val="00F54666"/>
    <w:rsid w:val="00F83D5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7EF1"/>
  <w15:chartTrackingRefBased/>
  <w15:docId w15:val="{94341F88-8806-48F3-9B60-0BA12605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41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20Delassu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8</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Delassus</dc:creator>
  <cp:lastModifiedBy>KEVIN DELASSUS - STUDENT</cp:lastModifiedBy>
  <cp:revision>32</cp:revision>
  <dcterms:created xsi:type="dcterms:W3CDTF">2018-10-21T19:46:00Z</dcterms:created>
  <dcterms:modified xsi:type="dcterms:W3CDTF">2018-12-03T14:35:00Z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